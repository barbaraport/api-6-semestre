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B2B06" w14:textId="77777777" w:rsidR="00D77511" w:rsidRDefault="00D77511" w:rsidP="00D77511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D77511" w:rsidRPr="000F71E0" w14:paraId="5F4C77EC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200E4A7E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D77511" w:rsidRPr="000F71E0" w14:paraId="17D1B56A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13A182C3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3622272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574461AD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563FC44" w14:textId="77777777" w:rsidR="00D77511" w:rsidRPr="000F71E0" w:rsidRDefault="00D77511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D77511" w:rsidRPr="00C52528" w14:paraId="7DA0EC82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63296EF5" w14:textId="08737D54" w:rsidR="00D77511" w:rsidRPr="00C52528" w:rsidRDefault="00B40D77" w:rsidP="00B40D77">
            <w:pPr>
              <w:pStyle w:val="Verses"/>
              <w:jc w:val="left"/>
            </w:pPr>
            <w:r>
              <w:t>1</w:t>
            </w:r>
          </w:p>
        </w:tc>
        <w:tc>
          <w:tcPr>
            <w:tcW w:w="1129" w:type="dxa"/>
            <w:vAlign w:val="center"/>
          </w:tcPr>
          <w:p w14:paraId="4792A9D6" w14:textId="2B170312" w:rsidR="00D77511" w:rsidRPr="00C52528" w:rsidRDefault="00B40D77" w:rsidP="00DB19BE">
            <w:pPr>
              <w:pStyle w:val="Verses"/>
            </w:pPr>
            <w:r>
              <w:t>30/09/2022</w:t>
            </w:r>
          </w:p>
        </w:tc>
        <w:tc>
          <w:tcPr>
            <w:tcW w:w="2420" w:type="dxa"/>
            <w:vAlign w:val="center"/>
          </w:tcPr>
          <w:p w14:paraId="608A41BE" w14:textId="1A8027FC" w:rsidR="00D77511" w:rsidRPr="00C52528" w:rsidRDefault="00B40D77" w:rsidP="00DB19BE">
            <w:pPr>
              <w:pStyle w:val="Verses"/>
            </w:pPr>
            <w:r>
              <w:t>Bárbara dos Santos Port</w:t>
            </w:r>
          </w:p>
        </w:tc>
        <w:tc>
          <w:tcPr>
            <w:tcW w:w="4389" w:type="dxa"/>
            <w:vAlign w:val="center"/>
          </w:tcPr>
          <w:p w14:paraId="33090F69" w14:textId="01888CE0" w:rsidR="00D77511" w:rsidRPr="00C52528" w:rsidRDefault="00861665" w:rsidP="00DB19BE">
            <w:pPr>
              <w:pStyle w:val="Verses"/>
            </w:pPr>
            <w:r>
              <w:t>Primeira versão</w:t>
            </w:r>
          </w:p>
        </w:tc>
      </w:tr>
    </w:tbl>
    <w:p w14:paraId="219E2E5D" w14:textId="77777777" w:rsidR="00D77511" w:rsidRDefault="00D77511" w:rsidP="00D77511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6295416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65786E" w14:textId="77777777" w:rsidR="00D77511" w:rsidRDefault="00D77511">
          <w:pPr>
            <w:pStyle w:val="TOCHeading"/>
          </w:pPr>
          <w:r>
            <w:t>Sumário</w:t>
          </w:r>
        </w:p>
        <w:p w14:paraId="6BC9FB36" w14:textId="77777777" w:rsidR="00D77511" w:rsidRDefault="00D77511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58447" w:history="1">
            <w:r w:rsidRPr="00DB1128">
              <w:rPr>
                <w:rStyle w:val="Hyperlink"/>
                <w:noProof/>
              </w:rPr>
              <w:t>Objetivo do Plano de gerenciamento dos custos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_Toc404958447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72BFF" w14:textId="77777777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48" w:history="1">
            <w:r w:rsidR="00D77511" w:rsidRPr="00DB1128">
              <w:rPr>
                <w:rStyle w:val="Hyperlink"/>
                <w:noProof/>
              </w:rPr>
              <w:t>Método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_Toc404958448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41FA656" w14:textId="77777777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49" w:history="1">
            <w:r w:rsidR="00D77511" w:rsidRPr="00DB1128">
              <w:rPr>
                <w:rStyle w:val="Hyperlink"/>
                <w:noProof/>
              </w:rPr>
              <w:t>Processos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_Toc404958449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D3CFCC6" w14:textId="77777777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0" w:history="1">
            <w:r w:rsidR="00D77511" w:rsidRPr="00DB1128">
              <w:rPr>
                <w:rStyle w:val="Hyperlink"/>
                <w:noProof/>
              </w:rPr>
              <w:t>Documentos padronizados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_Toc404958450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7B9EF00" w14:textId="77777777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1" w:history="1">
            <w:r w:rsidR="00D77511" w:rsidRPr="00DB1128">
              <w:rPr>
                <w:rStyle w:val="Hyperlink"/>
                <w:noProof/>
              </w:rPr>
              <w:t>Ferramentas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_Toc404958451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2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312C03F" w14:textId="77777777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2" w:history="1">
            <w:r w:rsidR="00D77511" w:rsidRPr="00DB1128">
              <w:rPr>
                <w:rStyle w:val="Hyperlink"/>
                <w:noProof/>
              </w:rPr>
              <w:t>Papéis e Responsabilidades da Equipe do Projeto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_Toc404958452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1660448" w14:textId="77777777" w:rsidR="00D77511" w:rsidRDefault="00000000">
          <w:pPr>
            <w:pStyle w:val="TO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58453" w:history="1">
            <w:r w:rsidR="00D77511" w:rsidRPr="00DB1128">
              <w:rPr>
                <w:rStyle w:val="Hyperlink"/>
                <w:noProof/>
              </w:rPr>
              <w:t>Plano de gerenciamento dos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_Toc404958453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01BF1E5E" w14:textId="77777777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4" w:history="1">
            <w:r w:rsidR="00D77511" w:rsidRPr="00DB1128">
              <w:rPr>
                <w:rStyle w:val="Hyperlink"/>
                <w:noProof/>
              </w:rPr>
              <w:t>Estimar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_Toc404958454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1BFCB852" w14:textId="77777777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5" w:history="1">
            <w:r w:rsidR="00D77511" w:rsidRPr="00DB1128">
              <w:rPr>
                <w:rStyle w:val="Hyperlink"/>
                <w:noProof/>
              </w:rPr>
              <w:t>Determinar o orçamento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_Toc404958455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4937CFCC" w14:textId="77777777" w:rsidR="00D77511" w:rsidRDefault="00000000">
          <w:pPr>
            <w:pStyle w:val="TOC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58456" w:history="1">
            <w:r w:rsidR="00D77511" w:rsidRPr="00DB1128">
              <w:rPr>
                <w:rStyle w:val="Hyperlink"/>
                <w:noProof/>
              </w:rPr>
              <w:t>Controlar os custos</w:t>
            </w:r>
            <w:r w:rsidR="00D77511">
              <w:rPr>
                <w:noProof/>
                <w:webHidden/>
              </w:rPr>
              <w:tab/>
            </w:r>
            <w:r w:rsidR="00D77511">
              <w:rPr>
                <w:noProof/>
                <w:webHidden/>
              </w:rPr>
              <w:fldChar w:fldCharType="begin"/>
            </w:r>
            <w:r w:rsidR="00D77511">
              <w:rPr>
                <w:noProof/>
                <w:webHidden/>
              </w:rPr>
              <w:instrText xml:space="preserve"> PAGEREF _Toc404958456 \h </w:instrText>
            </w:r>
            <w:r w:rsidR="00D77511">
              <w:rPr>
                <w:noProof/>
                <w:webHidden/>
              </w:rPr>
            </w:r>
            <w:r w:rsidR="00D77511">
              <w:rPr>
                <w:noProof/>
                <w:webHidden/>
              </w:rPr>
              <w:fldChar w:fldCharType="separate"/>
            </w:r>
            <w:r w:rsidR="00D77511">
              <w:rPr>
                <w:noProof/>
                <w:webHidden/>
              </w:rPr>
              <w:t>3</w:t>
            </w:r>
            <w:r w:rsidR="00D77511">
              <w:rPr>
                <w:noProof/>
                <w:webHidden/>
              </w:rPr>
              <w:fldChar w:fldCharType="end"/>
            </w:r>
          </w:hyperlink>
        </w:p>
        <w:p w14:paraId="7D2BA3D1" w14:textId="77777777" w:rsidR="00D77511" w:rsidRDefault="00D77511">
          <w:r>
            <w:rPr>
              <w:b/>
              <w:bCs/>
            </w:rPr>
            <w:fldChar w:fldCharType="end"/>
          </w:r>
        </w:p>
      </w:sdtContent>
    </w:sdt>
    <w:p w14:paraId="0E38798C" w14:textId="77777777" w:rsidR="00D77511" w:rsidRDefault="00D77511" w:rsidP="00D77511"/>
    <w:p w14:paraId="279BA3A3" w14:textId="77777777" w:rsidR="00D77511" w:rsidRDefault="00D77511" w:rsidP="00D77511"/>
    <w:p w14:paraId="18E16B66" w14:textId="77777777" w:rsidR="00DF7148" w:rsidRDefault="00DF7148" w:rsidP="00DF7148"/>
    <w:p w14:paraId="1AE1F0F6" w14:textId="77777777" w:rsidR="00DF7148" w:rsidRDefault="00DF7148" w:rsidP="00DF7148">
      <w:pPr>
        <w:pStyle w:val="Heading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8E5DD17" w14:textId="2BDB9AEA" w:rsidR="00DF7148" w:rsidRPr="00D75625" w:rsidRDefault="00DF7148" w:rsidP="00DF7148">
      <w:pPr>
        <w:pStyle w:val="Heading1"/>
        <w:rPr>
          <w:u w:val="none"/>
        </w:rPr>
      </w:pPr>
      <w:bookmarkStart w:id="0" w:name="_Toc353750957"/>
      <w:bookmarkStart w:id="1" w:name="_Toc404958447"/>
      <w:r w:rsidRPr="00D75625">
        <w:rPr>
          <w:u w:val="none"/>
        </w:rPr>
        <w:lastRenderedPageBreak/>
        <w:t xml:space="preserve">Objetivo do </w:t>
      </w:r>
      <w:r w:rsidR="00C945A9" w:rsidRPr="00D75625">
        <w:rPr>
          <w:u w:val="none"/>
        </w:rPr>
        <w:t xml:space="preserve">Plano de </w:t>
      </w:r>
      <w:r w:rsidR="000D7457" w:rsidRPr="00D75625">
        <w:rPr>
          <w:u w:val="none"/>
        </w:rPr>
        <w:t>G</w:t>
      </w:r>
      <w:r w:rsidR="00C945A9" w:rsidRPr="00D75625">
        <w:rPr>
          <w:u w:val="none"/>
        </w:rPr>
        <w:t xml:space="preserve">erenciamento </w:t>
      </w:r>
      <w:r w:rsidR="002E084D" w:rsidRPr="00D75625">
        <w:rPr>
          <w:u w:val="none"/>
        </w:rPr>
        <w:t xml:space="preserve">dos </w:t>
      </w:r>
      <w:r w:rsidR="000D7457" w:rsidRPr="00D75625">
        <w:rPr>
          <w:u w:val="none"/>
        </w:rPr>
        <w:t>C</w:t>
      </w:r>
      <w:r w:rsidR="002E084D" w:rsidRPr="00D75625">
        <w:rPr>
          <w:u w:val="none"/>
        </w:rPr>
        <w:t>ustos</w:t>
      </w:r>
      <w:bookmarkEnd w:id="0"/>
      <w:bookmarkEnd w:id="1"/>
    </w:p>
    <w:p w14:paraId="5970ACDB" w14:textId="7B56A9AF" w:rsidR="00C13F7B" w:rsidRDefault="00C13F7B" w:rsidP="000D7457">
      <w:pPr>
        <w:jc w:val="both"/>
      </w:pPr>
      <w:r>
        <w:t xml:space="preserve">O Plano de Gerenciamento dos Custos descreve como os custos do projeto </w:t>
      </w:r>
      <w:proofErr w:type="spellStart"/>
      <w:r>
        <w:t>ehSoja</w:t>
      </w:r>
      <w:proofErr w:type="spellEnd"/>
      <w:r>
        <w:t xml:space="preserve"> serão planejados, estruturados e controlados. O controle dos custos será feito a parte do software MS Project</w:t>
      </w:r>
      <w:r w:rsidR="000D7457">
        <w:t xml:space="preserve"> e toda a documentação disponível para consulta estará no repositório do GitHub, dentro da pasta docs.</w:t>
      </w:r>
    </w:p>
    <w:p w14:paraId="4EBCDC43" w14:textId="77777777" w:rsidR="00DF7148" w:rsidRPr="00D2767E" w:rsidRDefault="00DF7148" w:rsidP="00DF7148">
      <w:pPr>
        <w:rPr>
          <w:rFonts w:cs="Arial"/>
        </w:rPr>
      </w:pPr>
    </w:p>
    <w:p w14:paraId="28B95792" w14:textId="1262C986" w:rsidR="00DF7148" w:rsidRPr="00D75625" w:rsidRDefault="00DF7148" w:rsidP="000D7457">
      <w:pPr>
        <w:pStyle w:val="Heading1"/>
        <w:rPr>
          <w:u w:val="none"/>
        </w:rPr>
      </w:pPr>
      <w:bookmarkStart w:id="2" w:name="_Toc353750958"/>
      <w:bookmarkStart w:id="3" w:name="_Toc404958448"/>
      <w:bookmarkStart w:id="4" w:name="_Toc67755726"/>
      <w:r w:rsidRPr="00D75625">
        <w:rPr>
          <w:u w:val="none"/>
        </w:rPr>
        <w:t xml:space="preserve">Método de gerenciamento </w:t>
      </w:r>
      <w:r w:rsidR="002E084D" w:rsidRPr="00D75625">
        <w:rPr>
          <w:u w:val="none"/>
        </w:rPr>
        <w:t>dos custos</w:t>
      </w:r>
      <w:bookmarkEnd w:id="2"/>
      <w:bookmarkEnd w:id="3"/>
      <w:r w:rsidRPr="00D75625">
        <w:rPr>
          <w:u w:val="none"/>
        </w:rPr>
        <w:t xml:space="preserve"> </w:t>
      </w:r>
      <w:bookmarkEnd w:id="4"/>
    </w:p>
    <w:p w14:paraId="69614F22" w14:textId="32341051" w:rsidR="00DF7148" w:rsidRPr="00325F53" w:rsidRDefault="00DF7148" w:rsidP="000D7457">
      <w:pPr>
        <w:jc w:val="both"/>
      </w:pPr>
      <w:r w:rsidRPr="00325F53">
        <w:t xml:space="preserve">Gerenciar </w:t>
      </w:r>
      <w:r w:rsidR="002E084D">
        <w:t>os custos</w:t>
      </w:r>
      <w:r>
        <w:t xml:space="preserve"> </w:t>
      </w:r>
      <w:r w:rsidRPr="00325F53">
        <w:t>do projeto requ</w:t>
      </w:r>
      <w:r>
        <w:t>e</w:t>
      </w:r>
      <w:r w:rsidRPr="00325F53">
        <w:t>r</w:t>
      </w:r>
      <w:r>
        <w:t xml:space="preserve"> um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DB4077">
        <w:t xml:space="preserve"> </w:t>
      </w:r>
      <w:r>
        <w:t>aprovado</w:t>
      </w:r>
      <w:r w:rsidRPr="00325F53">
        <w:t xml:space="preserve"> </w:t>
      </w:r>
      <w:r>
        <w:t xml:space="preserve">englobando os principais processos </w:t>
      </w:r>
      <w:r w:rsidR="002E084D">
        <w:t>dos custos</w:t>
      </w:r>
      <w:r>
        <w:t xml:space="preserve"> definidos abaixo.</w:t>
      </w:r>
      <w:r w:rsidRPr="00325F53">
        <w:t xml:space="preserve"> O </w:t>
      </w:r>
      <w:r w:rsidR="00C945A9">
        <w:t xml:space="preserve">Plano de </w:t>
      </w:r>
      <w:r w:rsidR="000D7457">
        <w:t>G</w:t>
      </w:r>
      <w:r w:rsidR="00C945A9">
        <w:t xml:space="preserve">erenciamento </w:t>
      </w:r>
      <w:r w:rsidR="002E084D">
        <w:t xml:space="preserve">dos </w:t>
      </w:r>
      <w:r w:rsidR="000D7457">
        <w:t>C</w:t>
      </w:r>
      <w:r w:rsidR="002E084D">
        <w:t>ustos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 xml:space="preserve">para orientar a equipe do projeto sobre como os processos </w:t>
      </w:r>
      <w:r w:rsidR="002E084D">
        <w:t>dos custos</w:t>
      </w:r>
      <w:r>
        <w:t xml:space="preserve"> serão </w:t>
      </w:r>
      <w:r w:rsidR="00BD146B">
        <w:t xml:space="preserve">planejados, </w:t>
      </w:r>
      <w:r>
        <w:t>e</w:t>
      </w:r>
      <w:r w:rsidR="00BD146B">
        <w:t>struturados e</w:t>
      </w:r>
      <w:r w:rsidR="006039E8" w:rsidRPr="002A7CC2">
        <w:t xml:space="preserve"> controlados</w:t>
      </w:r>
      <w:r w:rsidR="006039E8">
        <w:t>.</w:t>
      </w:r>
    </w:p>
    <w:p w14:paraId="5525B60C" w14:textId="77777777" w:rsidR="00DF7148" w:rsidRPr="00325F53" w:rsidRDefault="00DF7148" w:rsidP="00DF7148"/>
    <w:p w14:paraId="1BCA7EC0" w14:textId="0AED34EE" w:rsidR="00DF7148" w:rsidRDefault="00DF7148" w:rsidP="00FE4AB8">
      <w:pPr>
        <w:pStyle w:val="Heading2"/>
      </w:pPr>
      <w:bookmarkStart w:id="5" w:name="_Toc353750959"/>
      <w:bookmarkStart w:id="6" w:name="_Toc404958449"/>
      <w:r>
        <w:t xml:space="preserve">Processos </w:t>
      </w:r>
      <w:r w:rsidR="002E084D">
        <w:t>dos custos</w:t>
      </w:r>
      <w:bookmarkEnd w:id="5"/>
      <w:bookmarkEnd w:id="6"/>
    </w:p>
    <w:p w14:paraId="30B4AD51" w14:textId="7114F030" w:rsidR="00FF4B08" w:rsidRDefault="00293323" w:rsidP="00FE4AB8">
      <w:pPr>
        <w:pStyle w:val="ListParagraph"/>
        <w:numPr>
          <w:ilvl w:val="0"/>
          <w:numId w:val="1"/>
        </w:numPr>
        <w:jc w:val="both"/>
      </w:pPr>
      <w:r>
        <w:t>Estim</w:t>
      </w:r>
      <w:r w:rsidR="00FF4B08">
        <w:t xml:space="preserve">ar </w:t>
      </w:r>
      <w:r w:rsidR="002E084D">
        <w:t>os custos</w:t>
      </w:r>
      <w:r w:rsidR="00FE4AB8">
        <w:t>: p</w:t>
      </w:r>
      <w:r w:rsidR="00FF4B08" w:rsidRPr="00AF4B13">
        <w:t xml:space="preserve">rocesso de </w:t>
      </w:r>
      <w:r>
        <w:t xml:space="preserve">estimar dos custos dos recursos necessários para executar as atividades do </w:t>
      </w:r>
      <w:r w:rsidR="00D77511">
        <w:t>projeto</w:t>
      </w:r>
      <w:r w:rsidR="00FE4AB8">
        <w:t>:</w:t>
      </w:r>
    </w:p>
    <w:p w14:paraId="7F42751F" w14:textId="19041AE3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determinar o custo por hora de cada membro</w:t>
      </w:r>
    </w:p>
    <w:p w14:paraId="4D88381A" w14:textId="5E44EF4A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esforço no Termo de Abertura do Projeto</w:t>
      </w:r>
    </w:p>
    <w:p w14:paraId="730E62A4" w14:textId="37C33B95" w:rsidR="00293323" w:rsidRDefault="00293323" w:rsidP="00FE4AB8">
      <w:pPr>
        <w:pStyle w:val="ListParagraph"/>
        <w:numPr>
          <w:ilvl w:val="0"/>
          <w:numId w:val="1"/>
        </w:numPr>
        <w:jc w:val="both"/>
      </w:pPr>
      <w:r>
        <w:t>Determinar o orçamento</w:t>
      </w:r>
      <w:r w:rsidR="00FE4AB8">
        <w:t>: p</w:t>
      </w:r>
      <w:r>
        <w:t>rocesso de agregar os custos estimados das atividades para estabelecer uma linha de base</w:t>
      </w:r>
      <w:r w:rsidR="00FE4AB8">
        <w:t>:</w:t>
      </w:r>
    </w:p>
    <w:p w14:paraId="57D19A6B" w14:textId="7A04D0CA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definir do backlog do produto;</w:t>
      </w:r>
    </w:p>
    <w:p w14:paraId="25CAC627" w14:textId="4C498797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Registrar o backlog da Declaração de Escopo do Projeto</w:t>
      </w:r>
    </w:p>
    <w:p w14:paraId="1BBBA0B0" w14:textId="6F6C6A88" w:rsidR="00FF4B08" w:rsidRDefault="00FF4B08" w:rsidP="00FE4AB8">
      <w:pPr>
        <w:pStyle w:val="ListParagraph"/>
        <w:numPr>
          <w:ilvl w:val="0"/>
          <w:numId w:val="1"/>
        </w:numPr>
        <w:jc w:val="both"/>
      </w:pPr>
      <w:r>
        <w:t xml:space="preserve">Controlar </w:t>
      </w:r>
      <w:r w:rsidR="002E084D">
        <w:t>os custos</w:t>
      </w:r>
      <w:r w:rsidR="00FE4AB8">
        <w:t>: p</w:t>
      </w:r>
      <w:r w:rsidRPr="005C59D4">
        <w:t xml:space="preserve">rocesso de </w:t>
      </w:r>
      <w:r w:rsidR="00293323">
        <w:t xml:space="preserve">monitorar o status do projeto para atualizar o orçamento e gerenciar alterações na linha de base dos </w:t>
      </w:r>
      <w:r w:rsidR="00D77511">
        <w:t>custos</w:t>
      </w:r>
    </w:p>
    <w:p w14:paraId="2D3FCFAE" w14:textId="2EC3C633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Reunião com a equipe para definição da ferramenta para controlar os custos;</w:t>
      </w:r>
    </w:p>
    <w:p w14:paraId="27976493" w14:textId="2B1326A1" w:rsidR="00FE4AB8" w:rsidRDefault="00FE4AB8" w:rsidP="00FE4AB8">
      <w:pPr>
        <w:pStyle w:val="ListParagraph"/>
        <w:numPr>
          <w:ilvl w:val="1"/>
          <w:numId w:val="1"/>
        </w:numPr>
        <w:jc w:val="both"/>
      </w:pPr>
      <w:r>
        <w:t>Registro das atividades e o seu esforço no MS Project</w:t>
      </w:r>
    </w:p>
    <w:p w14:paraId="081041BA" w14:textId="77777777" w:rsidR="008843C9" w:rsidRDefault="008843C9" w:rsidP="003D377B"/>
    <w:p w14:paraId="72B6427A" w14:textId="77777777" w:rsidR="008843C9" w:rsidRDefault="008843C9" w:rsidP="003D377B"/>
    <w:p w14:paraId="74F6E365" w14:textId="21B6DA0B" w:rsidR="008C2C80" w:rsidRPr="00AA21AD" w:rsidRDefault="008C2C80" w:rsidP="008D2B4C">
      <w:pPr>
        <w:pStyle w:val="Heading2"/>
      </w:pPr>
      <w:bookmarkStart w:id="7" w:name="_Toc323118142"/>
      <w:bookmarkStart w:id="8" w:name="_Toc353750960"/>
      <w:bookmarkStart w:id="9" w:name="_Toc404958450"/>
      <w:r w:rsidRPr="00795700">
        <w:t xml:space="preserve">Documentos padronizados </w:t>
      </w:r>
      <w:r w:rsidR="002E084D">
        <w:t>dos custos</w:t>
      </w:r>
      <w:bookmarkEnd w:id="7"/>
      <w:bookmarkEnd w:id="8"/>
      <w:bookmarkEnd w:id="9"/>
    </w:p>
    <w:p w14:paraId="3E7E9DB7" w14:textId="77777777" w:rsidR="008C2C80" w:rsidRPr="0080697D" w:rsidRDefault="008C2C80" w:rsidP="008C2C80">
      <w:pPr>
        <w:pStyle w:val="Descrio"/>
        <w:rPr>
          <w:sz w:val="20"/>
          <w:lang w:val="pt-BR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4536"/>
        <w:gridCol w:w="1701"/>
      </w:tblGrid>
      <w:tr w:rsidR="008C2C80" w:rsidRPr="0080697D" w14:paraId="155E9DE2" w14:textId="77777777" w:rsidTr="00FE4AB8">
        <w:trPr>
          <w:trHeight w:val="432"/>
          <w:jc w:val="center"/>
        </w:trPr>
        <w:tc>
          <w:tcPr>
            <w:tcW w:w="2660" w:type="dxa"/>
            <w:shd w:val="clear" w:color="auto" w:fill="DBE5F1" w:themeFill="accent1" w:themeFillTint="33"/>
            <w:vAlign w:val="center"/>
          </w:tcPr>
          <w:p w14:paraId="1A75516C" w14:textId="77777777"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Documento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14:paraId="21C14AD8" w14:textId="77777777" w:rsidR="008C2C80" w:rsidRPr="0080697D" w:rsidRDefault="008C2C80" w:rsidP="0023455C">
            <w:pPr>
              <w:rPr>
                <w:szCs w:val="20"/>
              </w:rPr>
            </w:pPr>
            <w:r w:rsidRPr="0080697D">
              <w:rPr>
                <w:szCs w:val="20"/>
              </w:rPr>
              <w:t>Descrição</w:t>
            </w:r>
          </w:p>
        </w:tc>
        <w:tc>
          <w:tcPr>
            <w:tcW w:w="1701" w:type="dxa"/>
            <w:shd w:val="clear" w:color="auto" w:fill="DBE5F1" w:themeFill="accent1" w:themeFillTint="33"/>
            <w:vAlign w:val="center"/>
          </w:tcPr>
          <w:p w14:paraId="0F60F333" w14:textId="23129949" w:rsidR="008C2C80" w:rsidRPr="0080697D" w:rsidRDefault="00D75625" w:rsidP="0023455C">
            <w:pPr>
              <w:rPr>
                <w:szCs w:val="20"/>
              </w:rPr>
            </w:pPr>
            <w:r>
              <w:rPr>
                <w:szCs w:val="20"/>
              </w:rPr>
              <w:t>Responsável</w:t>
            </w:r>
          </w:p>
        </w:tc>
      </w:tr>
      <w:tr w:rsidR="008C2C80" w:rsidRPr="0080697D" w14:paraId="39C0E6FB" w14:textId="77777777" w:rsidTr="00FE4AB8">
        <w:trPr>
          <w:jc w:val="center"/>
        </w:trPr>
        <w:tc>
          <w:tcPr>
            <w:tcW w:w="2660" w:type="dxa"/>
          </w:tcPr>
          <w:p w14:paraId="69DB9CF9" w14:textId="36DB9C8D" w:rsidR="008C2C80" w:rsidRPr="0080697D" w:rsidRDefault="00D7562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Termo de Abertura do Projeto</w:t>
            </w:r>
          </w:p>
        </w:tc>
        <w:tc>
          <w:tcPr>
            <w:tcW w:w="4536" w:type="dxa"/>
          </w:tcPr>
          <w:p w14:paraId="2921ED4D" w14:textId="6FB33CC9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/TAP - Termo de Abertura do Projeto/</w:t>
            </w:r>
          </w:p>
        </w:tc>
        <w:tc>
          <w:tcPr>
            <w:tcW w:w="1701" w:type="dxa"/>
          </w:tcPr>
          <w:p w14:paraId="15996B95" w14:textId="018FD5B2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D9D2516" w14:textId="77777777" w:rsidTr="00FE4AB8">
        <w:trPr>
          <w:jc w:val="center"/>
        </w:trPr>
        <w:tc>
          <w:tcPr>
            <w:tcW w:w="2660" w:type="dxa"/>
          </w:tcPr>
          <w:p w14:paraId="3869F956" w14:textId="6F2CDEB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Declaração de Escopo do Projeto</w:t>
            </w:r>
          </w:p>
        </w:tc>
        <w:tc>
          <w:tcPr>
            <w:tcW w:w="4536" w:type="dxa"/>
          </w:tcPr>
          <w:p w14:paraId="548F1D07" w14:textId="3694D93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/Declaração de Escopo do Projeto/</w:t>
            </w:r>
          </w:p>
        </w:tc>
        <w:tc>
          <w:tcPr>
            <w:tcW w:w="1701" w:type="dxa"/>
          </w:tcPr>
          <w:p w14:paraId="115965A5" w14:textId="0DAF8A5B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Bárbara dos </w:t>
            </w:r>
            <w:proofErr w:type="spellStart"/>
            <w:r>
              <w:rPr>
                <w:rFonts w:cs="Arial"/>
                <w:szCs w:val="20"/>
              </w:rPr>
              <w:t>Santoss</w:t>
            </w:r>
            <w:proofErr w:type="spellEnd"/>
            <w:r>
              <w:rPr>
                <w:rFonts w:cs="Arial"/>
                <w:szCs w:val="20"/>
              </w:rPr>
              <w:t xml:space="preserve"> Port</w:t>
            </w:r>
          </w:p>
        </w:tc>
      </w:tr>
      <w:tr w:rsidR="008C2C80" w:rsidRPr="0080697D" w14:paraId="6DA21C5B" w14:textId="77777777" w:rsidTr="00FE4AB8">
        <w:trPr>
          <w:jc w:val="center"/>
        </w:trPr>
        <w:tc>
          <w:tcPr>
            <w:tcW w:w="2660" w:type="dxa"/>
          </w:tcPr>
          <w:p w14:paraId="00A4950A" w14:textId="2391B08D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Qualidade</w:t>
            </w:r>
          </w:p>
        </w:tc>
        <w:tc>
          <w:tcPr>
            <w:tcW w:w="4536" w:type="dxa"/>
          </w:tcPr>
          <w:p w14:paraId="44F63E28" w14:textId="267D76DF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Qualidade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35BB4DBD" w14:textId="22F9E72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2627A90E" w14:textId="77777777" w:rsidTr="00FE4AB8">
        <w:trPr>
          <w:jc w:val="center"/>
        </w:trPr>
        <w:tc>
          <w:tcPr>
            <w:tcW w:w="2660" w:type="dxa"/>
          </w:tcPr>
          <w:p w14:paraId="7F26C0F2" w14:textId="759FFCF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Custos</w:t>
            </w:r>
          </w:p>
        </w:tc>
        <w:tc>
          <w:tcPr>
            <w:tcW w:w="4536" w:type="dxa"/>
          </w:tcPr>
          <w:p w14:paraId="0CC507B7" w14:textId="1DA87DE5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Custos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7DC5BE6F" w14:textId="719415F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6CE1B9F9" w14:textId="77777777" w:rsidTr="00FE4AB8">
        <w:trPr>
          <w:jc w:val="center"/>
        </w:trPr>
        <w:tc>
          <w:tcPr>
            <w:tcW w:w="2660" w:type="dxa"/>
          </w:tcPr>
          <w:p w14:paraId="5A8D33F5" w14:textId="2A2415B6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Gerenciamento de Cronograma</w:t>
            </w:r>
          </w:p>
        </w:tc>
        <w:tc>
          <w:tcPr>
            <w:tcW w:w="4536" w:type="dxa"/>
          </w:tcPr>
          <w:p w14:paraId="760F2ED8" w14:textId="646CF084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 xml:space="preserve">/Gerenciamento de </w:t>
            </w:r>
            <w:r>
              <w:rPr>
                <w:rFonts w:cs="Arial"/>
                <w:szCs w:val="20"/>
              </w:rPr>
              <w:t>Cronograma</w:t>
            </w:r>
            <w:r w:rsidRPr="008D2B4C">
              <w:rPr>
                <w:rFonts w:cs="Arial"/>
                <w:szCs w:val="20"/>
              </w:rPr>
              <w:t>/</w:t>
            </w:r>
          </w:p>
        </w:tc>
        <w:tc>
          <w:tcPr>
            <w:tcW w:w="1701" w:type="dxa"/>
          </w:tcPr>
          <w:p w14:paraId="3F850370" w14:textId="23B3B240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  <w:tr w:rsidR="008C2C80" w:rsidRPr="0080697D" w14:paraId="1A672321" w14:textId="77777777" w:rsidTr="00FE4AB8">
        <w:trPr>
          <w:jc w:val="center"/>
        </w:trPr>
        <w:tc>
          <w:tcPr>
            <w:tcW w:w="2660" w:type="dxa"/>
          </w:tcPr>
          <w:p w14:paraId="2AA880F1" w14:textId="03D85CF7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Arquivo MS Project</w:t>
            </w:r>
          </w:p>
        </w:tc>
        <w:tc>
          <w:tcPr>
            <w:tcW w:w="4536" w:type="dxa"/>
          </w:tcPr>
          <w:p w14:paraId="1D675E37" w14:textId="617BB2DE" w:rsidR="008C2C80" w:rsidRPr="0080697D" w:rsidRDefault="008D2B4C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Local de armazenamento: </w:t>
            </w:r>
            <w:proofErr w:type="spellStart"/>
            <w:r w:rsidRPr="008D2B4C">
              <w:rPr>
                <w:rFonts w:cs="Arial"/>
                <w:szCs w:val="20"/>
              </w:rPr>
              <w:t>softtelie-ehsoja</w:t>
            </w:r>
            <w:proofErr w:type="spellEnd"/>
            <w:r w:rsidRPr="008D2B4C">
              <w:rPr>
                <w:rFonts w:cs="Arial"/>
                <w:szCs w:val="20"/>
              </w:rPr>
              <w:t>/</w:t>
            </w:r>
            <w:proofErr w:type="spellStart"/>
            <w:r w:rsidRPr="008D2B4C">
              <w:rPr>
                <w:rFonts w:cs="Arial"/>
                <w:szCs w:val="20"/>
              </w:rPr>
              <w:t>docs</w:t>
            </w:r>
            <w:proofErr w:type="spellEnd"/>
            <w:r w:rsidRPr="008D2B4C">
              <w:rPr>
                <w:rFonts w:cs="Arial"/>
                <w:szCs w:val="20"/>
              </w:rPr>
              <w:t>/Gerenciamento MS-Project/</w:t>
            </w:r>
          </w:p>
        </w:tc>
        <w:tc>
          <w:tcPr>
            <w:tcW w:w="1701" w:type="dxa"/>
          </w:tcPr>
          <w:p w14:paraId="21963475" w14:textId="2DE1D18E" w:rsidR="008C2C80" w:rsidRPr="0080697D" w:rsidRDefault="00861665" w:rsidP="0023455C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Bárbara dos Santos Port</w:t>
            </w:r>
          </w:p>
        </w:tc>
      </w:tr>
    </w:tbl>
    <w:p w14:paraId="06A1B378" w14:textId="77777777" w:rsidR="00790628" w:rsidRPr="00AA21AD" w:rsidRDefault="00790628" w:rsidP="00790628">
      <w:pPr>
        <w:pStyle w:val="Heading2"/>
      </w:pPr>
      <w:bookmarkStart w:id="10" w:name="_Toc322452413"/>
      <w:bookmarkStart w:id="11" w:name="_Toc327554432"/>
      <w:bookmarkStart w:id="12" w:name="_Toc353750961"/>
      <w:bookmarkStart w:id="13" w:name="_Toc404958451"/>
      <w:r w:rsidRPr="00AA21AD">
        <w:lastRenderedPageBreak/>
        <w:t>Ferramentas</w:t>
      </w:r>
      <w:bookmarkEnd w:id="10"/>
      <w:bookmarkEnd w:id="11"/>
      <w:bookmarkEnd w:id="12"/>
      <w:bookmarkEnd w:id="13"/>
    </w:p>
    <w:p w14:paraId="44EB08BC" w14:textId="173A5712" w:rsidR="00790628" w:rsidRDefault="00E82CB8" w:rsidP="00E82CB8">
      <w:pPr>
        <w:pStyle w:val="ListParagraph"/>
        <w:numPr>
          <w:ilvl w:val="0"/>
          <w:numId w:val="2"/>
        </w:numPr>
      </w:pPr>
      <w:r>
        <w:t>Click-</w:t>
      </w:r>
      <w:proofErr w:type="spellStart"/>
      <w:r>
        <w:t>up</w:t>
      </w:r>
      <w:proofErr w:type="spellEnd"/>
      <w:r>
        <w:t>: gerenciamento das atividades do projeto, responsáveis e tempo gasto;</w:t>
      </w:r>
    </w:p>
    <w:p w14:paraId="07BADDF5" w14:textId="33428DD4" w:rsidR="00790628" w:rsidRDefault="00E82CB8" w:rsidP="00790628">
      <w:pPr>
        <w:pStyle w:val="ListParagraph"/>
        <w:numPr>
          <w:ilvl w:val="0"/>
          <w:numId w:val="2"/>
        </w:numPr>
      </w:pPr>
      <w:r>
        <w:t>MS Project: gerenciamento das atividades de forma macro, responsáveis/recursos</w:t>
      </w:r>
      <w:r w:rsidR="003F31F8">
        <w:t xml:space="preserve"> por estas</w:t>
      </w:r>
      <w:r>
        <w:t xml:space="preserve"> e custo de cada </w:t>
      </w:r>
      <w:r w:rsidR="005871DE">
        <w:t>atividade</w:t>
      </w:r>
      <w:r>
        <w:t xml:space="preserve">, </w:t>
      </w:r>
      <w:r w:rsidR="005871DE">
        <w:t xml:space="preserve">de </w:t>
      </w:r>
      <w:r>
        <w:t>cada sprint e</w:t>
      </w:r>
      <w:r w:rsidR="005871DE">
        <w:t xml:space="preserve"> do</w:t>
      </w:r>
      <w:r>
        <w:t xml:space="preserve"> projeto como um todo.</w:t>
      </w:r>
    </w:p>
    <w:p w14:paraId="26E1A253" w14:textId="77777777" w:rsidR="008C2C80" w:rsidRPr="00894132" w:rsidRDefault="008C2C80" w:rsidP="008C2C80"/>
    <w:p w14:paraId="391D04F9" w14:textId="77777777" w:rsidR="008C2C80" w:rsidRDefault="000B3E4E" w:rsidP="008C2C80">
      <w:pPr>
        <w:pStyle w:val="Heading2"/>
      </w:pPr>
      <w:bookmarkStart w:id="14" w:name="_Toc319340146"/>
      <w:bookmarkStart w:id="15" w:name="_Toc323118143"/>
      <w:bookmarkStart w:id="16" w:name="_Toc353750962"/>
      <w:bookmarkStart w:id="17" w:name="_Toc404958452"/>
      <w:r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p w14:paraId="29548E7D" w14:textId="77777777" w:rsidR="00087A16" w:rsidRDefault="008C2C80" w:rsidP="000245CE">
      <w:pPr>
        <w:pStyle w:val="Comments"/>
      </w:pPr>
      <w:r w:rsidRPr="00AA21AD">
        <w:t>[</w:t>
      </w:r>
      <w:r>
        <w:t xml:space="preserve">Descreva </w:t>
      </w:r>
      <w:r w:rsidR="00790628">
        <w:t xml:space="preserve">os </w:t>
      </w:r>
      <w:r w:rsidR="000B3E4E">
        <w:t xml:space="preserve">papéis e </w:t>
      </w:r>
      <w:r w:rsidR="003D383E">
        <w:t xml:space="preserve">suas </w:t>
      </w:r>
      <w:r>
        <w:t>responsabilidades</w:t>
      </w:r>
      <w:r w:rsidR="003D383E">
        <w:t>, competências e autoridade</w:t>
      </w:r>
      <w:r>
        <w:t xml:space="preserve"> </w:t>
      </w:r>
      <w:r w:rsidR="00087A16">
        <w:t xml:space="preserve">necessárias </w:t>
      </w:r>
      <w:r w:rsidR="005D0F34">
        <w:t xml:space="preserve">relacionados com </w:t>
      </w:r>
      <w:r w:rsidR="002E084D">
        <w:t>os custos</w:t>
      </w:r>
      <w:r w:rsidR="00790628">
        <w:t>;</w:t>
      </w:r>
      <w:r w:rsidR="00087A16">
        <w:t xml:space="preserve"> onde:</w:t>
      </w:r>
    </w:p>
    <w:p w14:paraId="2BEB1692" w14:textId="77777777" w:rsidR="00087A16" w:rsidRPr="00087A16" w:rsidRDefault="00087A16" w:rsidP="000245CE">
      <w:pPr>
        <w:pStyle w:val="Comments"/>
      </w:pPr>
      <w:r w:rsidRPr="00087A16">
        <w:t xml:space="preserve">Papel: designação que descreve a parte de um projeto pela qual uma pessoa é responsável e responde pelos resultados. </w:t>
      </w:r>
    </w:p>
    <w:p w14:paraId="74CDAB9D" w14:textId="77777777" w:rsidR="00087A16" w:rsidRPr="00087A16" w:rsidRDefault="00087A16" w:rsidP="000245CE">
      <w:pPr>
        <w:pStyle w:val="Comments"/>
      </w:pPr>
      <w:r w:rsidRPr="00087A16">
        <w:t>Responsabilidade: trabalho que se espera que um membro da equipe do projeto execute para concluir as atividades do projeto.</w:t>
      </w:r>
    </w:p>
    <w:p w14:paraId="113D984E" w14:textId="77777777" w:rsidR="00087A16" w:rsidRPr="00087A16" w:rsidRDefault="00087A16" w:rsidP="000245CE">
      <w:pPr>
        <w:pStyle w:val="Comments"/>
      </w:pPr>
      <w:r w:rsidRPr="00087A16">
        <w:t>Autoridade: direito de aplicar recursos do projeto, tomar decisões e aprova</w:t>
      </w:r>
      <w:r w:rsidR="00790628">
        <w:t>r</w:t>
      </w:r>
      <w:r w:rsidRPr="00087A16">
        <w:t>.</w:t>
      </w:r>
    </w:p>
    <w:p w14:paraId="03089BF7" w14:textId="77777777" w:rsidR="00087A16" w:rsidRDefault="00087A16" w:rsidP="000245CE">
      <w:pPr>
        <w:pStyle w:val="Comments"/>
      </w:pPr>
      <w:r w:rsidRPr="00087A16">
        <w:t>Competência: habilidade e capacidade necessária para concluir atividades do projeto.</w:t>
      </w:r>
    </w:p>
    <w:p w14:paraId="7C540BF9" w14:textId="77777777" w:rsidR="00790628" w:rsidRDefault="00790628" w:rsidP="000245CE">
      <w:pPr>
        <w:pStyle w:val="Comments"/>
      </w:pPr>
      <w:r>
        <w:t>]</w:t>
      </w:r>
    </w:p>
    <w:p w14:paraId="3F5C46F8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14:paraId="02BBC59A" w14:textId="77777777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14:paraId="521B7E12" w14:textId="77777777"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14:paraId="03C05A8D" w14:textId="77777777"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055E76D1" w14:textId="77777777"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1400EE1F" w14:textId="77777777" w:rsidR="003D383E" w:rsidRDefault="003D383E" w:rsidP="003D383E">
            <w:r>
              <w:t>Autoridade</w:t>
            </w:r>
          </w:p>
        </w:tc>
      </w:tr>
      <w:tr w:rsidR="003D383E" w14:paraId="10383FD4" w14:textId="77777777" w:rsidTr="003D383E">
        <w:tc>
          <w:tcPr>
            <w:tcW w:w="1614" w:type="dxa"/>
          </w:tcPr>
          <w:p w14:paraId="78984A1B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055FF19D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4CC4CB8E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34C1F747" w14:textId="77777777" w:rsidR="003D383E" w:rsidRDefault="003D383E" w:rsidP="0023455C">
            <w:pPr>
              <w:rPr>
                <w:rFonts w:cs="Arial"/>
              </w:rPr>
            </w:pPr>
          </w:p>
        </w:tc>
      </w:tr>
      <w:tr w:rsidR="003D383E" w14:paraId="717471FF" w14:textId="77777777" w:rsidTr="003D383E">
        <w:tc>
          <w:tcPr>
            <w:tcW w:w="1614" w:type="dxa"/>
          </w:tcPr>
          <w:p w14:paraId="58F5641B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590E5392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15A8FA3C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0E947C62" w14:textId="77777777" w:rsidR="003D383E" w:rsidRDefault="003D383E" w:rsidP="0023455C">
            <w:pPr>
              <w:rPr>
                <w:rFonts w:cs="Arial"/>
              </w:rPr>
            </w:pPr>
          </w:p>
        </w:tc>
      </w:tr>
      <w:tr w:rsidR="003D383E" w14:paraId="0631FC15" w14:textId="77777777" w:rsidTr="003D383E">
        <w:tc>
          <w:tcPr>
            <w:tcW w:w="1614" w:type="dxa"/>
          </w:tcPr>
          <w:p w14:paraId="1B463EE5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3458" w:type="dxa"/>
          </w:tcPr>
          <w:p w14:paraId="70E7A963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025A1EC6" w14:textId="77777777" w:rsidR="003D383E" w:rsidRDefault="003D383E" w:rsidP="0023455C">
            <w:pPr>
              <w:rPr>
                <w:rFonts w:cs="Arial"/>
              </w:rPr>
            </w:pPr>
          </w:p>
        </w:tc>
        <w:tc>
          <w:tcPr>
            <w:tcW w:w="2445" w:type="dxa"/>
          </w:tcPr>
          <w:p w14:paraId="565B434E" w14:textId="77777777" w:rsidR="003D383E" w:rsidRDefault="003D383E" w:rsidP="0023455C">
            <w:pPr>
              <w:rPr>
                <w:rFonts w:cs="Arial"/>
              </w:rPr>
            </w:pPr>
          </w:p>
        </w:tc>
      </w:tr>
    </w:tbl>
    <w:p w14:paraId="46A05598" w14:textId="77777777" w:rsidR="008C2C80" w:rsidRDefault="008C2C80" w:rsidP="008C2C80"/>
    <w:p w14:paraId="10008941" w14:textId="77777777" w:rsidR="008C2C80" w:rsidRDefault="008C2C80" w:rsidP="008C2C80"/>
    <w:p w14:paraId="7F9E3EB4" w14:textId="77777777" w:rsidR="008843C9" w:rsidRDefault="008843C9" w:rsidP="003D377B"/>
    <w:p w14:paraId="74D87327" w14:textId="77777777" w:rsidR="00790628" w:rsidRDefault="006204BC" w:rsidP="006204BC">
      <w:pPr>
        <w:pStyle w:val="Heading1"/>
      </w:pPr>
      <w:bookmarkStart w:id="18" w:name="_Toc353750963"/>
      <w:bookmarkStart w:id="19" w:name="_Toc404958453"/>
      <w:r w:rsidRPr="006204BC">
        <w:t xml:space="preserve">Plano de gerenciamento </w:t>
      </w:r>
      <w:r w:rsidR="002E084D">
        <w:t>dos custos</w:t>
      </w:r>
      <w:bookmarkEnd w:id="18"/>
      <w:bookmarkEnd w:id="19"/>
    </w:p>
    <w:p w14:paraId="2EC6916F" w14:textId="77777777" w:rsidR="00790628" w:rsidRDefault="00790628" w:rsidP="000245CE">
      <w:pPr>
        <w:pStyle w:val="Comments"/>
      </w:pPr>
      <w:r>
        <w:t>[</w:t>
      </w:r>
      <w:r w:rsidR="006204BC">
        <w:t>D</w:t>
      </w:r>
      <w:r w:rsidR="006204BC" w:rsidRPr="006204BC">
        <w:t>escrev</w:t>
      </w:r>
      <w:r w:rsidR="006204BC">
        <w:t>a</w:t>
      </w:r>
      <w:r w:rsidR="006204BC" w:rsidRPr="006204BC">
        <w:t xml:space="preserve"> </w:t>
      </w:r>
      <w:r w:rsidR="00293323">
        <w:t>abaixo todos os processos</w:t>
      </w:r>
      <w:r w:rsidR="006204BC" w:rsidRPr="006204BC">
        <w:t xml:space="preserve"> </w:t>
      </w:r>
      <w:r w:rsidR="00293323">
        <w:t>relacionados com os</w:t>
      </w:r>
      <w:r w:rsidR="002E084D">
        <w:t xml:space="preserve"> custos</w:t>
      </w:r>
      <w:r w:rsidR="006204BC" w:rsidRPr="006204BC">
        <w:t xml:space="preserve"> </w:t>
      </w:r>
      <w:r w:rsidR="00293323">
        <w:t xml:space="preserve">do </w:t>
      </w:r>
      <w:r w:rsidR="00D77511">
        <w:t>projeto. ]</w:t>
      </w:r>
    </w:p>
    <w:p w14:paraId="12C62951" w14:textId="77777777" w:rsidR="00790628" w:rsidRDefault="00790628" w:rsidP="00790628"/>
    <w:p w14:paraId="572BC1AB" w14:textId="77777777" w:rsidR="006204BC" w:rsidRDefault="00293323" w:rsidP="0090448E">
      <w:pPr>
        <w:pStyle w:val="Heading2"/>
      </w:pPr>
      <w:bookmarkStart w:id="20" w:name="_Toc353750964"/>
      <w:bookmarkStart w:id="21" w:name="_Toc404958454"/>
      <w:r>
        <w:t>Estim</w:t>
      </w:r>
      <w:r w:rsidR="00FF4B08">
        <w:t xml:space="preserve">ar </w:t>
      </w:r>
      <w:r w:rsidR="002E084D">
        <w:t>os custos</w:t>
      </w:r>
      <w:bookmarkEnd w:id="20"/>
      <w:bookmarkEnd w:id="21"/>
    </w:p>
    <w:p w14:paraId="44B1B4A2" w14:textId="77777777" w:rsidR="006204BC" w:rsidRPr="00C945A9" w:rsidRDefault="00DD4CCB" w:rsidP="000245CE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</w:t>
      </w:r>
      <w:r w:rsidR="00D77511">
        <w:t>estimados.</w:t>
      </w:r>
      <w:r w:rsidR="00D77511" w:rsidRPr="00C945A9">
        <w:t xml:space="preserve"> ]</w:t>
      </w:r>
    </w:p>
    <w:p w14:paraId="706B79D3" w14:textId="77777777" w:rsidR="006204BC" w:rsidRDefault="006204BC" w:rsidP="006204BC"/>
    <w:p w14:paraId="662D7EB9" w14:textId="77777777" w:rsidR="00293323" w:rsidRDefault="00293323" w:rsidP="00293323">
      <w:pPr>
        <w:pStyle w:val="Heading2"/>
      </w:pPr>
      <w:bookmarkStart w:id="22" w:name="_Toc353750965"/>
      <w:bookmarkStart w:id="23" w:name="_Toc404958455"/>
      <w:r>
        <w:t>Determinar o orçamento</w:t>
      </w:r>
      <w:bookmarkEnd w:id="22"/>
      <w:bookmarkEnd w:id="23"/>
    </w:p>
    <w:p w14:paraId="7A636EC6" w14:textId="77777777" w:rsidR="00293323" w:rsidRPr="00C945A9" w:rsidRDefault="00293323" w:rsidP="000245CE">
      <w:pPr>
        <w:pStyle w:val="Comments"/>
      </w:pPr>
      <w:r w:rsidRPr="00842903">
        <w:t>[Descreva</w:t>
      </w:r>
      <w:r>
        <w:t xml:space="preserve"> como o orçamento será </w:t>
      </w:r>
      <w:r w:rsidR="00D77511">
        <w:t>determinado.</w:t>
      </w:r>
      <w:r w:rsidR="00D77511" w:rsidRPr="00C945A9">
        <w:t xml:space="preserve"> ]</w:t>
      </w:r>
    </w:p>
    <w:p w14:paraId="539D8D87" w14:textId="77777777" w:rsidR="006204BC" w:rsidRDefault="006204BC" w:rsidP="006204BC"/>
    <w:p w14:paraId="5E4B4796" w14:textId="77777777" w:rsidR="00FF4B08" w:rsidRDefault="00FF4B08" w:rsidP="00FF4B08">
      <w:pPr>
        <w:pStyle w:val="Heading2"/>
      </w:pPr>
      <w:bookmarkStart w:id="24" w:name="_Toc353750966"/>
      <w:bookmarkStart w:id="25" w:name="_Toc404958456"/>
      <w:r>
        <w:t xml:space="preserve">Controlar </w:t>
      </w:r>
      <w:r w:rsidR="002E084D">
        <w:t>os custos</w:t>
      </w:r>
      <w:bookmarkEnd w:id="24"/>
      <w:bookmarkEnd w:id="25"/>
    </w:p>
    <w:p w14:paraId="090633A4" w14:textId="77777777" w:rsidR="00FF4B08" w:rsidRPr="00C945A9" w:rsidRDefault="00FF4B08" w:rsidP="000245CE">
      <w:pPr>
        <w:pStyle w:val="Comments"/>
      </w:pPr>
      <w:r w:rsidRPr="00842903">
        <w:t>[Descreva</w:t>
      </w:r>
      <w:r>
        <w:t xml:space="preserve"> como </w:t>
      </w:r>
      <w:r w:rsidR="002E084D">
        <w:t>os custos</w:t>
      </w:r>
      <w:r>
        <w:t xml:space="preserve"> ser</w:t>
      </w:r>
      <w:r w:rsidR="00293323">
        <w:t>ão</w:t>
      </w:r>
      <w:r>
        <w:t xml:space="preserve"> controlado</w:t>
      </w:r>
      <w:r w:rsidR="00293323">
        <w:t>s</w:t>
      </w:r>
      <w:r>
        <w:t xml:space="preserve"> e </w:t>
      </w:r>
      <w:r w:rsidR="00D77511">
        <w:t>monitorados.</w:t>
      </w:r>
      <w:r w:rsidR="00D77511" w:rsidRPr="00C945A9">
        <w:t xml:space="preserve"> ]</w:t>
      </w:r>
    </w:p>
    <w:p w14:paraId="4DF7CE81" w14:textId="77777777" w:rsidR="00FF4B08" w:rsidRDefault="00FF4B08" w:rsidP="00FF4B08"/>
    <w:p w14:paraId="36B9FFFC" w14:textId="77777777" w:rsidR="00FF4B08" w:rsidRDefault="00FF4B08" w:rsidP="00FF4B08"/>
    <w:p w14:paraId="189E2736" w14:textId="77777777" w:rsidR="00FF4B08" w:rsidRDefault="00FF4B08" w:rsidP="00FF4B08"/>
    <w:p w14:paraId="06531318" w14:textId="6B4FC301" w:rsidR="006204BC" w:rsidRDefault="006204BC" w:rsidP="00790628"/>
    <w:p w14:paraId="6DF8F911" w14:textId="77777777" w:rsidR="00EB780C" w:rsidRDefault="00EB780C" w:rsidP="00790628"/>
    <w:tbl>
      <w:tblPr>
        <w:tblW w:w="8675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14:paraId="55019167" w14:textId="77777777" w:rsidTr="00EB780C">
        <w:trPr>
          <w:trHeight w:val="377"/>
          <w:jc w:val="center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14:paraId="3C10365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3CB70C5D" w14:textId="77777777" w:rsidTr="00EB780C">
        <w:trPr>
          <w:trHeight w:val="283"/>
          <w:jc w:val="center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3834088A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3F387418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14:paraId="73CA8E03" w14:textId="77777777"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3D22900F" w14:textId="77777777" w:rsidTr="00EB780C">
        <w:trPr>
          <w:trHeight w:val="340"/>
          <w:jc w:val="center"/>
        </w:trPr>
        <w:tc>
          <w:tcPr>
            <w:tcW w:w="2438" w:type="dxa"/>
            <w:vAlign w:val="center"/>
          </w:tcPr>
          <w:p w14:paraId="55622E9D" w14:textId="77777777" w:rsidR="008843C9" w:rsidRPr="00CE3355" w:rsidRDefault="008843C9" w:rsidP="002D679E">
            <w:pPr>
              <w:pStyle w:val="Tabela"/>
            </w:pPr>
            <w:r w:rsidRPr="00CE3355">
              <w:lastRenderedPageBreak/>
              <w:t>Patrocinador do Projeto</w:t>
            </w:r>
          </w:p>
        </w:tc>
        <w:tc>
          <w:tcPr>
            <w:tcW w:w="4678" w:type="dxa"/>
            <w:vAlign w:val="center"/>
          </w:tcPr>
          <w:p w14:paraId="32A32D47" w14:textId="667331CC" w:rsidR="008843C9" w:rsidRPr="00C52528" w:rsidRDefault="008843C9" w:rsidP="002D679E"/>
        </w:tc>
        <w:tc>
          <w:tcPr>
            <w:tcW w:w="1559" w:type="dxa"/>
            <w:vAlign w:val="center"/>
          </w:tcPr>
          <w:p w14:paraId="390CDA61" w14:textId="77777777" w:rsidR="008843C9" w:rsidRPr="00C52528" w:rsidRDefault="008843C9" w:rsidP="002D679E"/>
        </w:tc>
      </w:tr>
      <w:tr w:rsidR="008843C9" w:rsidRPr="00C52528" w14:paraId="43F8720B" w14:textId="77777777" w:rsidTr="00EB780C">
        <w:trPr>
          <w:trHeight w:val="340"/>
          <w:jc w:val="center"/>
        </w:trPr>
        <w:tc>
          <w:tcPr>
            <w:tcW w:w="2438" w:type="dxa"/>
            <w:vAlign w:val="center"/>
          </w:tcPr>
          <w:p w14:paraId="71FD5A99" w14:textId="77777777" w:rsidR="008843C9" w:rsidRPr="00CE3355" w:rsidRDefault="008843C9" w:rsidP="00EB780C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1F89A6E8" w14:textId="0D393356" w:rsidR="008843C9" w:rsidRPr="00C52528" w:rsidRDefault="00EB780C" w:rsidP="00EB780C">
            <w:pPr>
              <w:jc w:val="center"/>
            </w:pPr>
            <w:r>
              <w:t>Bárbara Port</w:t>
            </w:r>
          </w:p>
        </w:tc>
        <w:tc>
          <w:tcPr>
            <w:tcW w:w="1559" w:type="dxa"/>
            <w:vAlign w:val="center"/>
          </w:tcPr>
          <w:p w14:paraId="7ED4C78D" w14:textId="2435BE08" w:rsidR="008843C9" w:rsidRPr="00C52528" w:rsidRDefault="00EB780C" w:rsidP="00EB780C">
            <w:pPr>
              <w:jc w:val="center"/>
            </w:pPr>
            <w:r>
              <w:t>30/09/2022</w:t>
            </w:r>
          </w:p>
        </w:tc>
      </w:tr>
    </w:tbl>
    <w:p w14:paraId="2D3BF9B9" w14:textId="77777777" w:rsidR="008843C9" w:rsidRDefault="008843C9" w:rsidP="008843C9"/>
    <w:p w14:paraId="70E7ECFF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8966F" w14:textId="77777777" w:rsidR="009A03CC" w:rsidRDefault="009A03CC" w:rsidP="005E1593">
      <w:r>
        <w:separator/>
      </w:r>
    </w:p>
  </w:endnote>
  <w:endnote w:type="continuationSeparator" w:id="0">
    <w:p w14:paraId="7DB4A02F" w14:textId="77777777" w:rsidR="009A03CC" w:rsidRDefault="009A03CC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14:paraId="145C0723" w14:textId="77777777" w:rsidTr="00CC0C59">
      <w:trPr>
        <w:jc w:val="center"/>
      </w:trPr>
      <w:tc>
        <w:tcPr>
          <w:tcW w:w="3986" w:type="dxa"/>
          <w:vAlign w:val="center"/>
        </w:tcPr>
        <w:p w14:paraId="28624517" w14:textId="77777777" w:rsidR="00DF7148" w:rsidRPr="006419CA" w:rsidRDefault="00DF7148" w:rsidP="00CC0C59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dos custos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5D01425E" w14:textId="77777777" w:rsidR="00DF7148" w:rsidRPr="006419CA" w:rsidRDefault="00DF7148" w:rsidP="00CC0C5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77511">
            <w:rPr>
              <w:noProof/>
              <w:color w:val="244061" w:themeColor="accent1" w:themeShade="80"/>
            </w:rPr>
            <w:t>3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14:paraId="4543546B" w14:textId="77777777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927724839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tc>
            <w:tcPr>
              <w:tcW w:w="3986" w:type="dxa"/>
              <w:vAlign w:val="center"/>
            </w:tcPr>
            <w:p w14:paraId="298A8E47" w14:textId="77777777" w:rsidR="00CC0C59" w:rsidRPr="006419CA" w:rsidRDefault="00CC0C59" w:rsidP="004E1C7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4380F4FD" w14:textId="77777777" w:rsidR="00CC0C59" w:rsidRPr="006419CA" w:rsidRDefault="00000000" w:rsidP="004E1C7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CC0C59">
              <w:rPr>
                <w:rStyle w:val="Hyperlink"/>
              </w:rPr>
              <w:t>http://escritoriodeprojetos.com.br</w:t>
            </w:r>
          </w:hyperlink>
        </w:p>
      </w:tc>
    </w:tr>
  </w:tbl>
  <w:p w14:paraId="430A63CA" w14:textId="77777777" w:rsidR="00DF7148" w:rsidRPr="006419CA" w:rsidRDefault="00DF7148" w:rsidP="00641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429B7" w14:textId="77777777" w:rsidR="009A03CC" w:rsidRDefault="009A03CC" w:rsidP="005E1593">
      <w:r>
        <w:separator/>
      </w:r>
    </w:p>
  </w:footnote>
  <w:footnote w:type="continuationSeparator" w:id="0">
    <w:p w14:paraId="01E7590B" w14:textId="77777777" w:rsidR="009A03CC" w:rsidRDefault="009A03CC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14:paraId="18DE0208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5BD1B7D5" w14:textId="7FDF9731" w:rsidR="00CC0C59" w:rsidRPr="000245CE" w:rsidRDefault="00CC0C59" w:rsidP="000245CE">
          <w:pPr>
            <w:pStyle w:val="Comments"/>
          </w:pPr>
          <w:r w:rsidRPr="000245CE">
            <w:fldChar w:fldCharType="begin"/>
          </w:r>
          <w:r w:rsidRPr="000245CE">
            <w:instrText xml:space="preserve"> TITLE   \* MERGEFORMAT </w:instrText>
          </w:r>
          <w:r w:rsidRPr="000245CE">
            <w:fldChar w:fldCharType="separate"/>
          </w:r>
          <w:r w:rsidRPr="000245CE">
            <w:t xml:space="preserve">Plano de Gerenciamento dos </w:t>
          </w:r>
          <w:r w:rsidR="00B40D77" w:rsidRPr="000245CE">
            <w:t>C</w:t>
          </w:r>
          <w:r w:rsidRPr="000245CE">
            <w:t>ustos</w:t>
          </w:r>
          <w:r w:rsidRPr="000245CE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17865E58" w14:textId="77777777" w:rsidR="00CC0C59" w:rsidRPr="00AD691F" w:rsidRDefault="00210174" w:rsidP="000245CE">
          <w:pPr>
            <w:pStyle w:val="Comments"/>
          </w:pPr>
          <w:r>
            <w:rPr>
              <w:noProof/>
            </w:rPr>
            <w:drawing>
              <wp:inline distT="0" distB="0" distL="0" distR="0" wp14:anchorId="7501353F" wp14:editId="4A649F65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14:paraId="245776C1" w14:textId="77777777" w:rsidTr="00B40D77">
      <w:trPr>
        <w:trHeight w:val="567"/>
        <w:jc w:val="center"/>
      </w:trPr>
      <w:tc>
        <w:tcPr>
          <w:tcW w:w="6492" w:type="dxa"/>
          <w:vAlign w:val="center"/>
        </w:tcPr>
        <w:p w14:paraId="180098E4" w14:textId="44BA27FC" w:rsidR="00CC0C59" w:rsidRPr="00B40D77" w:rsidRDefault="00B40D77" w:rsidP="00B40D77">
          <w:pPr>
            <w:pStyle w:val="Header"/>
            <w:jc w:val="center"/>
            <w:rPr>
              <w:sz w:val="22"/>
              <w:szCs w:val="22"/>
            </w:rPr>
          </w:pPr>
          <w:proofErr w:type="spellStart"/>
          <w:r w:rsidRPr="00B40D77">
            <w:rPr>
              <w:sz w:val="22"/>
              <w:szCs w:val="22"/>
            </w:rPr>
            <w:t>ehSoja</w:t>
          </w:r>
          <w:proofErr w:type="spellEnd"/>
        </w:p>
      </w:tc>
      <w:tc>
        <w:tcPr>
          <w:tcW w:w="1956" w:type="dxa"/>
          <w:vMerge/>
          <w:vAlign w:val="center"/>
        </w:tcPr>
        <w:p w14:paraId="69F62E34" w14:textId="77777777" w:rsidR="00CC0C59" w:rsidRPr="00A10908" w:rsidRDefault="00CC0C59" w:rsidP="004E1C7A">
          <w:pPr>
            <w:pStyle w:val="Header"/>
            <w:rPr>
              <w:b/>
            </w:rPr>
          </w:pPr>
        </w:p>
      </w:tc>
    </w:tr>
  </w:tbl>
  <w:p w14:paraId="4A73993D" w14:textId="77777777" w:rsidR="00DF7148" w:rsidRDefault="00DF71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3003C"/>
    <w:multiLevelType w:val="hybridMultilevel"/>
    <w:tmpl w:val="594C5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A4B1D"/>
    <w:multiLevelType w:val="hybridMultilevel"/>
    <w:tmpl w:val="AC8C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891029">
    <w:abstractNumId w:val="0"/>
  </w:num>
  <w:num w:numId="2" w16cid:durableId="419720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245CE"/>
    <w:rsid w:val="00087A16"/>
    <w:rsid w:val="000B3E4E"/>
    <w:rsid w:val="000D7457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B0740"/>
    <w:rsid w:val="002D3416"/>
    <w:rsid w:val="002E084D"/>
    <w:rsid w:val="00331443"/>
    <w:rsid w:val="00341B09"/>
    <w:rsid w:val="0034544C"/>
    <w:rsid w:val="003466B1"/>
    <w:rsid w:val="00367F0C"/>
    <w:rsid w:val="003D377B"/>
    <w:rsid w:val="003D383E"/>
    <w:rsid w:val="003F31F8"/>
    <w:rsid w:val="0042609D"/>
    <w:rsid w:val="00434AC9"/>
    <w:rsid w:val="004440B3"/>
    <w:rsid w:val="00461B02"/>
    <w:rsid w:val="004B2855"/>
    <w:rsid w:val="004B60F1"/>
    <w:rsid w:val="004D0E4D"/>
    <w:rsid w:val="005165BF"/>
    <w:rsid w:val="00546A3D"/>
    <w:rsid w:val="005546E1"/>
    <w:rsid w:val="0055540E"/>
    <w:rsid w:val="00583F46"/>
    <w:rsid w:val="005871DE"/>
    <w:rsid w:val="00591B39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43E89"/>
    <w:rsid w:val="00790628"/>
    <w:rsid w:val="00794AEC"/>
    <w:rsid w:val="007A054B"/>
    <w:rsid w:val="0080697D"/>
    <w:rsid w:val="0082721B"/>
    <w:rsid w:val="00842903"/>
    <w:rsid w:val="00861665"/>
    <w:rsid w:val="00871E89"/>
    <w:rsid w:val="008843C9"/>
    <w:rsid w:val="008C2C80"/>
    <w:rsid w:val="008D2B4C"/>
    <w:rsid w:val="0090448E"/>
    <w:rsid w:val="009162ED"/>
    <w:rsid w:val="00980543"/>
    <w:rsid w:val="009A03CC"/>
    <w:rsid w:val="009E7715"/>
    <w:rsid w:val="00AE1992"/>
    <w:rsid w:val="00AF15FC"/>
    <w:rsid w:val="00B32719"/>
    <w:rsid w:val="00B37F64"/>
    <w:rsid w:val="00B40D77"/>
    <w:rsid w:val="00BD146B"/>
    <w:rsid w:val="00BF2AAC"/>
    <w:rsid w:val="00C02723"/>
    <w:rsid w:val="00C13F7B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5625"/>
    <w:rsid w:val="00D77511"/>
    <w:rsid w:val="00D9143E"/>
    <w:rsid w:val="00DB6C8F"/>
    <w:rsid w:val="00DD4CCB"/>
    <w:rsid w:val="00DF7148"/>
    <w:rsid w:val="00E00A9C"/>
    <w:rsid w:val="00E34C15"/>
    <w:rsid w:val="00E82CB8"/>
    <w:rsid w:val="00EB6F43"/>
    <w:rsid w:val="00EB780C"/>
    <w:rsid w:val="00F57698"/>
    <w:rsid w:val="00FB5A09"/>
    <w:rsid w:val="00FC2077"/>
    <w:rsid w:val="00FE4AB8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99825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PlaceholderText">
    <w:name w:val="Placeholder Text"/>
    <w:basedOn w:val="DefaultParagraphFont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autoRedefine/>
    <w:qFormat/>
    <w:rsid w:val="000245CE"/>
    <w:pPr>
      <w:tabs>
        <w:tab w:val="center" w:pos="4320"/>
        <w:tab w:val="right" w:pos="8640"/>
      </w:tabs>
      <w:jc w:val="center"/>
    </w:pPr>
    <w:rPr>
      <w:rFonts w:asciiTheme="minorHAnsi" w:eastAsia="Times" w:hAnsiTheme="minorHAnsi" w:cs="Times New Roman"/>
      <w:lang w:eastAsia="pt-BR"/>
    </w:rPr>
  </w:style>
  <w:style w:type="character" w:customStyle="1" w:styleId="CommentsChar">
    <w:name w:val="Comments Char"/>
    <w:basedOn w:val="DefaultParagraphFont"/>
    <w:link w:val="Comments"/>
    <w:rsid w:val="000245CE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D77511"/>
    <w:rPr>
      <w:rFonts w:ascii="Calibri" w:hAnsi="Calibri"/>
    </w:rPr>
  </w:style>
  <w:style w:type="paragraph" w:styleId="TOCHeading">
    <w:name w:val="TOC Heading"/>
    <w:basedOn w:val="Heading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ListParagraph">
    <w:name w:val="List Paragraph"/>
    <w:basedOn w:val="Normal"/>
    <w:uiPriority w:val="34"/>
    <w:qFormat/>
    <w:rsid w:val="00FE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F9C"/>
    <w:rsid w:val="005A0F9C"/>
    <w:rsid w:val="006C5649"/>
    <w:rsid w:val="00715676"/>
    <w:rsid w:val="007E48ED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E3F774DAFDB43B7AECC64F026BC1B" ma:contentTypeVersion="8" ma:contentTypeDescription="Crie um novo documento." ma:contentTypeScope="" ma:versionID="0a465c94922a95d2e8b01b0e1fef8400">
  <xsd:schema xmlns:xsd="http://www.w3.org/2001/XMLSchema" xmlns:xs="http://www.w3.org/2001/XMLSchema" xmlns:p="http://schemas.microsoft.com/office/2006/metadata/properties" xmlns:ns2="d78dacd4-ba8a-4506-8839-a918012505f4" xmlns:ns3="e62effa8-c612-4657-b64e-83124bbab7cb" targetNamespace="http://schemas.microsoft.com/office/2006/metadata/properties" ma:root="true" ma:fieldsID="ad5cb4dfe284b571df67547a72c05143" ns2:_="" ns3:_="">
    <xsd:import namespace="d78dacd4-ba8a-4506-8839-a918012505f4"/>
    <xsd:import namespace="e62effa8-c612-4657-b64e-83124bbab7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8dacd4-ba8a-4506-8839-a918012505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2effa8-c612-4657-b64e-83124bbab7c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7c73d968-c3ff-490e-ad14-2e5519d9bb16}" ma:internalName="TaxCatchAll" ma:showField="CatchAllData" ma:web="e62effa8-c612-4657-b64e-83124bbab7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62effa8-c612-4657-b64e-83124bbab7cb" xsi:nil="true"/>
    <lcf76f155ced4ddcb4097134ff3c332f xmlns="d78dacd4-ba8a-4506-8839-a918012505f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F72B39-4EE8-49A8-94E0-3BCB9B49E7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8dacd4-ba8a-4506-8839-a918012505f4"/>
    <ds:schemaRef ds:uri="e62effa8-c612-4657-b64e-83124bbab7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92D0DB0-0360-483D-A30D-72D2C00A3166}">
  <ds:schemaRefs>
    <ds:schemaRef ds:uri="http://schemas.microsoft.com/office/2006/metadata/properties"/>
    <ds:schemaRef ds:uri="http://schemas.microsoft.com/office/infopath/2007/PartnerControls"/>
    <ds:schemaRef ds:uri="e62effa8-c612-4657-b64e-83124bbab7cb"/>
    <ds:schemaRef ds:uri="d78dacd4-ba8a-4506-8839-a918012505f4"/>
  </ds:schemaRefs>
</ds:datastoreItem>
</file>

<file path=customXml/itemProps3.xml><?xml version="1.0" encoding="utf-8"?>
<ds:datastoreItem xmlns:ds="http://schemas.openxmlformats.org/officeDocument/2006/customXml" ds:itemID="{A9B39801-A0BC-4D3B-9EC9-A56CB18944D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173</TotalTime>
  <Pages>4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Gerenciamento dos custos</vt:lpstr>
    </vt:vector>
  </TitlesOfParts>
  <Company>PMO Escritório de Projetos</Company>
  <LinksUpToDate>false</LinksUpToDate>
  <CharactersWithSpaces>4778</CharactersWithSpaces>
  <SharedDoc>false</SharedDoc>
  <HyperlinkBase>http://escritoriodeprojetos.com.br/SharedFiles/Download.aspx?pageid=92&amp;mid=24&amp;fileid=181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cp:lastModifiedBy>BARBARA DOS SANTOS PORT</cp:lastModifiedBy>
  <cp:revision>54</cp:revision>
  <dcterms:created xsi:type="dcterms:W3CDTF">2012-06-25T14:47:00Z</dcterms:created>
  <dcterms:modified xsi:type="dcterms:W3CDTF">2022-09-30T13:49:00Z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0x0101003DBE3F774DAFDB43B7AECC64F026BC1B</vt:lpwstr>
  </property>
  <property fmtid="{D5CDD505-2E9C-101B-9397-08002B2CF9AE}" pid="3" name="MediaServiceImageTags">
    <vt:lpwstr/>
  </property>
</Properties>
</file>