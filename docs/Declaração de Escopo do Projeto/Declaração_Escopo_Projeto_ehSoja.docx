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 xml:space="preserve">Bárbara dos Santos </w:t>
            </w:r>
            <w:proofErr w:type="spellStart"/>
            <w:r>
              <w:t>Port</w:t>
            </w:r>
            <w:proofErr w:type="spellEnd"/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  <w:tr w:rsidR="004672DC" w:rsidRPr="00C52528" w14:paraId="1EC833F9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2DD7DD91" w14:textId="017E9BB9" w:rsidR="004672DC" w:rsidRDefault="004672DC" w:rsidP="000753F1">
            <w:pPr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14:paraId="4D5BC7A3" w14:textId="7FF43FE3" w:rsidR="004672DC" w:rsidRDefault="004672DC" w:rsidP="000753F1">
            <w:pPr>
              <w:jc w:val="center"/>
            </w:pPr>
            <w:r>
              <w:t>14/09/2022</w:t>
            </w:r>
          </w:p>
        </w:tc>
        <w:tc>
          <w:tcPr>
            <w:tcW w:w="2430" w:type="dxa"/>
            <w:vAlign w:val="center"/>
          </w:tcPr>
          <w:p w14:paraId="55068863" w14:textId="59F36DEE" w:rsidR="004672DC" w:rsidRDefault="004672DC" w:rsidP="000753F1">
            <w:pPr>
              <w:jc w:val="center"/>
            </w:pPr>
            <w:r>
              <w:t>Pedro Reginaldo Tomé Silva</w:t>
            </w:r>
          </w:p>
        </w:tc>
        <w:tc>
          <w:tcPr>
            <w:tcW w:w="4054" w:type="dxa"/>
            <w:vAlign w:val="center"/>
          </w:tcPr>
          <w:p w14:paraId="76AB2570" w14:textId="41957F59" w:rsidR="004672DC" w:rsidRDefault="004672DC" w:rsidP="000753F1">
            <w:pPr>
              <w:jc w:val="center"/>
            </w:pPr>
            <w:r>
              <w:t>Adicionando melhorias mencionadas pelo professor.</w:t>
            </w:r>
          </w:p>
        </w:tc>
      </w:tr>
      <w:tr w:rsidR="000C0B4E" w:rsidRPr="00C52528" w14:paraId="23E616E7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37635ED5" w14:textId="7DE179E1" w:rsidR="00BA3FDA" w:rsidRDefault="000C0B4E" w:rsidP="00BA3FDA">
            <w:pPr>
              <w:jc w:val="center"/>
            </w:pPr>
            <w:r>
              <w:t>3</w:t>
            </w:r>
          </w:p>
        </w:tc>
        <w:tc>
          <w:tcPr>
            <w:tcW w:w="1123" w:type="dxa"/>
            <w:vAlign w:val="center"/>
          </w:tcPr>
          <w:p w14:paraId="7A39E093" w14:textId="1AD9014D" w:rsidR="000C0B4E" w:rsidRDefault="000C0B4E" w:rsidP="000753F1">
            <w:pPr>
              <w:jc w:val="center"/>
            </w:pPr>
            <w:r>
              <w:t>09/10/2022</w:t>
            </w:r>
          </w:p>
        </w:tc>
        <w:tc>
          <w:tcPr>
            <w:tcW w:w="2430" w:type="dxa"/>
            <w:vAlign w:val="center"/>
          </w:tcPr>
          <w:p w14:paraId="19696762" w14:textId="3E2E1E0A" w:rsidR="000C0B4E" w:rsidRDefault="000C0B4E" w:rsidP="000753F1">
            <w:pPr>
              <w:jc w:val="center"/>
            </w:pPr>
            <w:r>
              <w:t xml:space="preserve">Bárbara dos Santos </w:t>
            </w:r>
            <w:proofErr w:type="spellStart"/>
            <w:r>
              <w:t>Port</w:t>
            </w:r>
            <w:proofErr w:type="spellEnd"/>
          </w:p>
        </w:tc>
        <w:tc>
          <w:tcPr>
            <w:tcW w:w="4054" w:type="dxa"/>
            <w:vAlign w:val="center"/>
          </w:tcPr>
          <w:p w14:paraId="7BAFD75D" w14:textId="2C78A300" w:rsidR="000C0B4E" w:rsidRDefault="000C0B4E" w:rsidP="000753F1">
            <w:pPr>
              <w:jc w:val="center"/>
            </w:pPr>
            <w:r>
              <w:t>Atualização do escopo, estrutura e critérios de aceitação do projeto.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4A467226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0B95E982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Treinamento do modelo básico para reconhecer as plantas de soja;</w:t>
      </w:r>
    </w:p>
    <w:p w14:paraId="112BE191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Treinamento do modelo básico para reconhecer as vagens na planta de soja;</w:t>
      </w:r>
    </w:p>
    <w:p w14:paraId="5B793A23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soja.</w:t>
      </w:r>
    </w:p>
    <w:p w14:paraId="54B82EF9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38EEF3A1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20533EA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imagem.</w:t>
      </w:r>
    </w:p>
    <w:p w14:paraId="5CA57C56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39FD166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Aperfeiçoamento do modelo de reconhecimento de plantas de soja e vagens;</w:t>
      </w:r>
    </w:p>
    <w:p w14:paraId="35310DF2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Realizar a contagem de quantas vagens foram encontradas na planta de soja;</w:t>
      </w:r>
    </w:p>
    <w:p w14:paraId="35F0D93A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73CA5784" w14:textId="77777777" w:rsidR="00497CFE" w:rsidRDefault="00497CFE" w:rsidP="00497CFE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348C4DCD" w14:textId="77777777" w:rsidR="00497CFE" w:rsidRDefault="00497CFE" w:rsidP="00497CFE">
      <w:pPr>
        <w:pStyle w:val="PargrafodaLista"/>
        <w:numPr>
          <w:ilvl w:val="1"/>
          <w:numId w:val="5"/>
        </w:numPr>
        <w:jc w:val="both"/>
      </w:pPr>
      <w:r>
        <w:t>Realizar a estimativa da quantidade de grãos de soja que a planta possui;</w:t>
      </w:r>
    </w:p>
    <w:p w14:paraId="02BE64EE" w14:textId="05E2A98B" w:rsidR="00C859DF" w:rsidRDefault="00497CFE" w:rsidP="00497CFE">
      <w:pPr>
        <w:pStyle w:val="PargrafodaLista"/>
        <w:numPr>
          <w:ilvl w:val="1"/>
          <w:numId w:val="5"/>
        </w:numPr>
        <w:jc w:val="both"/>
      </w:pPr>
      <w:r>
        <w:t>Exibir a imagem com o reconhecimento das suas características (planta de soja e vagens), juntamente à quantidade de grãos.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lastRenderedPageBreak/>
        <w:t>Restrições</w:t>
      </w:r>
    </w:p>
    <w:p w14:paraId="083526AE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7A19A1A5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445B3F3C" w14:textId="1EA0A512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</w:t>
      </w:r>
      <w:r w:rsidR="000E5657">
        <w:rPr>
          <w:rFonts w:ascii="Arial" w:hAnsi="Arial" w:cs="Arial"/>
          <w:sz w:val="20"/>
          <w:szCs w:val="20"/>
        </w:rPr>
        <w:t>2.142</w:t>
      </w:r>
      <w:r w:rsidRPr="00F60C98">
        <w:rPr>
          <w:rFonts w:ascii="Arial" w:hAnsi="Arial" w:cs="Arial"/>
          <w:sz w:val="20"/>
          <w:szCs w:val="20"/>
        </w:rPr>
        <w:t>,00 por integrante;</w:t>
      </w:r>
    </w:p>
    <w:p w14:paraId="7B95CA38" w14:textId="39B7E4B9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custo não poderá exceder R$</w:t>
      </w:r>
      <w:r w:rsidR="000E5657">
        <w:rPr>
          <w:rFonts w:ascii="Arial" w:hAnsi="Arial" w:cs="Arial"/>
          <w:sz w:val="20"/>
          <w:szCs w:val="20"/>
        </w:rPr>
        <w:t>15.000</w:t>
      </w:r>
      <w:r w:rsidRPr="00F60C98">
        <w:rPr>
          <w:rFonts w:ascii="Arial" w:hAnsi="Arial" w:cs="Arial"/>
          <w:sz w:val="20"/>
          <w:szCs w:val="20"/>
        </w:rPr>
        <w:t>,00 considerando toda a equipe;</w:t>
      </w:r>
    </w:p>
    <w:p w14:paraId="3C7BB5FD" w14:textId="002D6E46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em sua totalidade, não poderá exceder o custo de R$</w:t>
      </w:r>
      <w:r w:rsidR="00D175A5">
        <w:rPr>
          <w:rFonts w:ascii="Arial" w:hAnsi="Arial" w:cs="Arial"/>
          <w:sz w:val="20"/>
          <w:szCs w:val="20"/>
        </w:rPr>
        <w:t>6</w:t>
      </w:r>
      <w:r w:rsidRPr="00F60C98">
        <w:rPr>
          <w:rFonts w:ascii="Arial" w:hAnsi="Arial" w:cs="Arial"/>
          <w:sz w:val="20"/>
          <w:szCs w:val="20"/>
        </w:rPr>
        <w:t>0.000,00.</w:t>
      </w:r>
    </w:p>
    <w:p w14:paraId="71017742" w14:textId="77777777" w:rsidR="0075414A" w:rsidRPr="00F60C98" w:rsidRDefault="0075414A" w:rsidP="0075414A">
      <w:pPr>
        <w:pStyle w:val="Comments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604922B3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cada integrante não poderá ter utilizado mais de 21h;</w:t>
      </w:r>
    </w:p>
    <w:p w14:paraId="70C51374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150h;</w:t>
      </w:r>
    </w:p>
    <w:p w14:paraId="53882E98" w14:textId="77777777" w:rsidR="0075414A" w:rsidRPr="00F60C98" w:rsidRDefault="0075414A" w:rsidP="0075414A">
      <w:pPr>
        <w:pStyle w:val="Comments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F60C98">
        <w:rPr>
          <w:rFonts w:ascii="Arial" w:hAnsi="Arial" w:cs="Arial"/>
          <w:sz w:val="20"/>
          <w:szCs w:val="20"/>
        </w:rPr>
        <w:t>O projeto, como um todo, não poderá exceder 600h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7E49BAF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6D9780E8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Product</w:t>
      </w:r>
      <w:proofErr w:type="spellEnd"/>
      <w:r w:rsidRPr="007254FC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7254FC">
        <w:rPr>
          <w:rFonts w:ascii="Arial" w:hAnsi="Arial" w:cs="Arial"/>
          <w:i/>
          <w:sz w:val="20"/>
          <w:szCs w:val="20"/>
        </w:rPr>
        <w:t>Owner</w:t>
      </w:r>
      <w:proofErr w:type="spellEnd"/>
      <w:r w:rsidRPr="007254FC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68392E01" w14:textId="5893361D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receber R$</w:t>
      </w:r>
      <w:r w:rsidR="000E5657">
        <w:rPr>
          <w:rFonts w:ascii="Arial" w:hAnsi="Arial" w:cs="Arial"/>
          <w:sz w:val="20"/>
          <w:szCs w:val="20"/>
        </w:rPr>
        <w:t>10</w:t>
      </w:r>
      <w:r w:rsidRPr="007254FC">
        <w:rPr>
          <w:rFonts w:ascii="Arial" w:hAnsi="Arial" w:cs="Arial"/>
          <w:sz w:val="20"/>
          <w:szCs w:val="20"/>
        </w:rPr>
        <w:t>0,00 por hora, portanto, em conformidade com o tempo estimado:</w:t>
      </w:r>
    </w:p>
    <w:p w14:paraId="74A6C197" w14:textId="6701A660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Ao final de uma sprint o custo deverá ser de </w:t>
      </w:r>
      <w:r w:rsidR="000E5657" w:rsidRPr="00F60C98">
        <w:rPr>
          <w:rFonts w:ascii="Arial" w:hAnsi="Arial" w:cs="Arial"/>
          <w:sz w:val="20"/>
          <w:szCs w:val="20"/>
        </w:rPr>
        <w:t>R$</w:t>
      </w:r>
      <w:r w:rsidR="000E5657">
        <w:rPr>
          <w:rFonts w:ascii="Arial" w:hAnsi="Arial" w:cs="Arial"/>
          <w:sz w:val="20"/>
          <w:szCs w:val="20"/>
        </w:rPr>
        <w:t>2.142</w:t>
      </w:r>
      <w:r w:rsidR="000E5657" w:rsidRPr="00F60C98">
        <w:rPr>
          <w:rFonts w:ascii="Arial" w:hAnsi="Arial" w:cs="Arial"/>
          <w:sz w:val="20"/>
          <w:szCs w:val="20"/>
        </w:rPr>
        <w:t xml:space="preserve">,00 </w:t>
      </w:r>
      <w:r w:rsidRPr="007254FC">
        <w:rPr>
          <w:rFonts w:ascii="Arial" w:hAnsi="Arial" w:cs="Arial"/>
          <w:sz w:val="20"/>
          <w:szCs w:val="20"/>
        </w:rPr>
        <w:t>por integrante;</w:t>
      </w:r>
    </w:p>
    <w:p w14:paraId="3C5DA6E8" w14:textId="363E9025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 xml:space="preserve">Ao final de uma sprint o custo deverá ser de </w:t>
      </w:r>
      <w:r w:rsidR="000E5657" w:rsidRPr="00F60C98">
        <w:rPr>
          <w:rFonts w:ascii="Arial" w:hAnsi="Arial" w:cs="Arial"/>
          <w:sz w:val="20"/>
          <w:szCs w:val="20"/>
        </w:rPr>
        <w:t>R$</w:t>
      </w:r>
      <w:r w:rsidR="000E5657">
        <w:rPr>
          <w:rFonts w:ascii="Arial" w:hAnsi="Arial" w:cs="Arial"/>
          <w:sz w:val="20"/>
          <w:szCs w:val="20"/>
        </w:rPr>
        <w:t>15.000</w:t>
      </w:r>
      <w:r w:rsidR="000E5657" w:rsidRPr="00F60C98">
        <w:rPr>
          <w:rFonts w:ascii="Arial" w:hAnsi="Arial" w:cs="Arial"/>
          <w:sz w:val="20"/>
          <w:szCs w:val="20"/>
        </w:rPr>
        <w:t xml:space="preserve">,00 </w:t>
      </w:r>
      <w:r w:rsidRPr="007254FC">
        <w:rPr>
          <w:rFonts w:ascii="Arial" w:hAnsi="Arial" w:cs="Arial"/>
          <w:sz w:val="20"/>
          <w:szCs w:val="20"/>
        </w:rPr>
        <w:t>considerando toda a equipe;</w:t>
      </w:r>
    </w:p>
    <w:p w14:paraId="6FD8DF3B" w14:textId="23F67FF3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projeto, em sua totalidade, deverá custar R$</w:t>
      </w:r>
      <w:r w:rsidR="00D175A5">
        <w:rPr>
          <w:rFonts w:ascii="Arial" w:hAnsi="Arial" w:cs="Arial"/>
          <w:sz w:val="20"/>
          <w:szCs w:val="20"/>
        </w:rPr>
        <w:t>6</w:t>
      </w:r>
      <w:r w:rsidRPr="007254FC">
        <w:rPr>
          <w:rFonts w:ascii="Arial" w:hAnsi="Arial" w:cs="Arial"/>
          <w:sz w:val="20"/>
          <w:szCs w:val="20"/>
        </w:rPr>
        <w:t>0.000,00.</w:t>
      </w:r>
    </w:p>
    <w:p w14:paraId="6DF8C92D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Cada integrante deverá dispor de 1h por dia para desenvolver o projeto, portanto:</w:t>
      </w:r>
    </w:p>
    <w:p w14:paraId="7C4AAF2B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cada integrante deverá ter reservado 21h;</w:t>
      </w:r>
    </w:p>
    <w:p w14:paraId="582EED2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150h;</w:t>
      </w:r>
    </w:p>
    <w:p w14:paraId="1B4C8D45" w14:textId="77777777" w:rsidR="003E6513" w:rsidRPr="007254FC" w:rsidRDefault="003E6513" w:rsidP="003E6513">
      <w:pPr>
        <w:pStyle w:val="Comments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Ao final do projeto deverão ser gastas 600h considerando todos os integrantes e todas as sprints.</w:t>
      </w:r>
    </w:p>
    <w:p w14:paraId="62D447F6" w14:textId="77777777" w:rsidR="003E6513" w:rsidRPr="007254FC" w:rsidRDefault="003E6513" w:rsidP="003E6513">
      <w:pPr>
        <w:pStyle w:val="Comments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7254FC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4939D7A6" w14:textId="753A964A" w:rsidR="00092936" w:rsidRDefault="00092936" w:rsidP="00867DFE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ehSoja</w:t>
      </w:r>
      <w:proofErr w:type="spellEnd"/>
    </w:p>
    <w:p w14:paraId="2DDA4377" w14:textId="2DF91F7D" w:rsidR="00867DFE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</w:t>
      </w:r>
      <w:r w:rsidR="00273D83" w:rsidRPr="00273D83">
        <w:rPr>
          <w:rFonts w:cs="Arial"/>
          <w:szCs w:val="20"/>
        </w:rPr>
        <w:t>:</w:t>
      </w:r>
    </w:p>
    <w:p w14:paraId="71C12BD6" w14:textId="025D329E" w:rsid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 w:rsidR="00867DFE"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 w:rsidR="00867DFE">
        <w:rPr>
          <w:rFonts w:cs="Arial"/>
          <w:szCs w:val="20"/>
        </w:rPr>
        <w:t>;</w:t>
      </w:r>
    </w:p>
    <w:p w14:paraId="72413010" w14:textId="1A6A1F67" w:rsid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 w:rsidR="00867DFE"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 w:rsidR="00867DFE">
        <w:rPr>
          <w:rFonts w:cs="Arial"/>
          <w:szCs w:val="20"/>
        </w:rPr>
        <w:t>;</w:t>
      </w:r>
    </w:p>
    <w:p w14:paraId="3625B85B" w14:textId="34A9F2F4" w:rsidR="006F32F2" w:rsidRPr="00867DFE" w:rsidRDefault="006F32F2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158EFD2F" w14:textId="77777777" w:rsidR="0060535D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</w:t>
      </w:r>
      <w:r w:rsidR="00273D83" w:rsidRPr="00273D83">
        <w:rPr>
          <w:rFonts w:cs="Arial"/>
          <w:szCs w:val="20"/>
        </w:rPr>
        <w:t>:</w:t>
      </w:r>
    </w:p>
    <w:p w14:paraId="360B8064" w14:textId="7B3EB306" w:rsidR="00D24D14" w:rsidRDefault="00D24D14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 w:rsidR="0060535D"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proofErr w:type="spellStart"/>
      <w:r w:rsidRPr="0060535D">
        <w:rPr>
          <w:rFonts w:cs="Arial"/>
          <w:i/>
          <w:szCs w:val="20"/>
        </w:rPr>
        <w:t>Product</w:t>
      </w:r>
      <w:proofErr w:type="spellEnd"/>
      <w:r w:rsidRPr="0060535D">
        <w:rPr>
          <w:rFonts w:cs="Arial"/>
          <w:i/>
          <w:szCs w:val="20"/>
        </w:rPr>
        <w:t xml:space="preserve"> </w:t>
      </w:r>
      <w:proofErr w:type="spellStart"/>
      <w:r w:rsidRPr="0060535D">
        <w:rPr>
          <w:rFonts w:cs="Arial"/>
          <w:i/>
          <w:szCs w:val="20"/>
        </w:rPr>
        <w:t>Owner</w:t>
      </w:r>
      <w:proofErr w:type="spellEnd"/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 w:rsidR="000E2E36">
        <w:rPr>
          <w:rFonts w:cs="Arial"/>
          <w:szCs w:val="20"/>
        </w:rPr>
        <w:t>;</w:t>
      </w:r>
    </w:p>
    <w:p w14:paraId="2F66DE19" w14:textId="566511C6" w:rsidR="000E2E36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7E67B0D2" w14:textId="3946D718" w:rsidR="000E2E36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6DB683E4" w14:textId="66FDF3CD" w:rsidR="000E2E36" w:rsidRPr="0060535D" w:rsidRDefault="000E2E36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proofErr w:type="spellStart"/>
      <w:r w:rsidRPr="00921E03">
        <w:rPr>
          <w:rFonts w:cs="Arial"/>
          <w:i/>
          <w:iCs/>
          <w:szCs w:val="20"/>
        </w:rPr>
        <w:t>Burndown</w:t>
      </w:r>
      <w:proofErr w:type="spellEnd"/>
      <w:r>
        <w:rPr>
          <w:rFonts w:cs="Arial"/>
          <w:szCs w:val="20"/>
        </w:rPr>
        <w:t>.</w:t>
      </w:r>
    </w:p>
    <w:p w14:paraId="2C449E12" w14:textId="37F15C8F" w:rsidR="00AB2F33" w:rsidRPr="00273D83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38A8B4CB" w14:textId="6CEA6361" w:rsidR="00BB25D0" w:rsidRDefault="006753BA" w:rsidP="00BB25D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1</w:t>
      </w:r>
      <w:r w:rsidR="00AB2F33" w:rsidRPr="002B6B7E">
        <w:rPr>
          <w:rFonts w:cs="Arial"/>
          <w:szCs w:val="20"/>
        </w:rPr>
        <w:t>:</w:t>
      </w:r>
    </w:p>
    <w:p w14:paraId="22BBB10B" w14:textId="03F71336" w:rsidR="00AB2F33" w:rsidRPr="00BB25D0" w:rsidRDefault="00B610F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="00AB2F33" w:rsidRPr="00BB25D0">
        <w:rPr>
          <w:rFonts w:cs="Arial"/>
          <w:szCs w:val="20"/>
        </w:rPr>
        <w:t>;</w:t>
      </w:r>
    </w:p>
    <w:p w14:paraId="582CA09D" w14:textId="18DFC94A" w:rsidR="00AB2F33" w:rsidRPr="002B6B7E" w:rsidRDefault="00B610F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lastRenderedPageBreak/>
        <w:t>Treinamento do modelo básico para reconhecer as vagens na planta de soja</w:t>
      </w:r>
      <w:r w:rsidR="00AB2F33" w:rsidRPr="002B6B7E">
        <w:rPr>
          <w:rFonts w:cs="Arial"/>
          <w:szCs w:val="20"/>
        </w:rPr>
        <w:t>;</w:t>
      </w:r>
    </w:p>
    <w:p w14:paraId="70489A40" w14:textId="76F375CC" w:rsidR="00AB2F33" w:rsidRPr="002B6B7E" w:rsidRDefault="006753BA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2</w:t>
      </w:r>
      <w:r w:rsidR="00AB2F33" w:rsidRPr="002B6B7E">
        <w:rPr>
          <w:rFonts w:cs="Arial"/>
          <w:szCs w:val="20"/>
        </w:rPr>
        <w:t>:</w:t>
      </w:r>
    </w:p>
    <w:p w14:paraId="570D7EC5" w14:textId="4D70466C" w:rsidR="00AB2F33" w:rsidRPr="002B6B7E" w:rsidRDefault="006753BA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 w:rsidR="001223FB">
        <w:t>riação/alteração da interface onde novas plantas são registradas para comportar as novas necessidades</w:t>
      </w:r>
      <w:r w:rsidR="00AB2F33" w:rsidRPr="002B6B7E">
        <w:rPr>
          <w:rFonts w:cs="Arial"/>
          <w:szCs w:val="20"/>
        </w:rPr>
        <w:t>;</w:t>
      </w:r>
    </w:p>
    <w:p w14:paraId="22B54A2D" w14:textId="73582D59" w:rsidR="00AB2F33" w:rsidRPr="002B6B7E" w:rsidRDefault="00700139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45C03500" w14:textId="5435CFC2" w:rsidR="00AB2F33" w:rsidRPr="002B6B7E" w:rsidRDefault="0051372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3</w:t>
      </w:r>
      <w:r w:rsidR="00AB2F33" w:rsidRPr="002B6B7E">
        <w:rPr>
          <w:rFonts w:cs="Arial"/>
          <w:szCs w:val="20"/>
        </w:rPr>
        <w:t>:</w:t>
      </w:r>
    </w:p>
    <w:p w14:paraId="20D9FA34" w14:textId="632193A7" w:rsidR="004F2D19" w:rsidRPr="002B6B7E" w:rsidRDefault="001223FB" w:rsidP="006753BA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="004F2D19" w:rsidRPr="002B6B7E">
        <w:rPr>
          <w:rFonts w:cs="Arial"/>
          <w:szCs w:val="20"/>
        </w:rPr>
        <w:t>;</w:t>
      </w:r>
    </w:p>
    <w:p w14:paraId="5B757A78" w14:textId="535D466D" w:rsidR="004F2D19" w:rsidRPr="002B6B7E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="004F2D19" w:rsidRPr="002B6B7E">
        <w:rPr>
          <w:rFonts w:cs="Arial"/>
          <w:szCs w:val="20"/>
        </w:rPr>
        <w:t>;</w:t>
      </w:r>
    </w:p>
    <w:p w14:paraId="3BFC975D" w14:textId="00160E27" w:rsidR="004F2D19" w:rsidRPr="002B6B7E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 xml:space="preserve">Preencher o valor de </w:t>
      </w:r>
      <w:r w:rsidR="003A64B0">
        <w:t>vagens</w:t>
      </w:r>
      <w:r>
        <w:t xml:space="preserve"> na planta de acordo com o resultado da análise da imagem</w:t>
      </w:r>
      <w:r w:rsidR="004F2D19" w:rsidRPr="002B6B7E">
        <w:rPr>
          <w:rFonts w:cs="Arial"/>
          <w:szCs w:val="20"/>
        </w:rPr>
        <w:t>.</w:t>
      </w:r>
    </w:p>
    <w:p w14:paraId="15F43810" w14:textId="4E2A9F80" w:rsidR="00AB2F33" w:rsidRPr="002B6B7E" w:rsidRDefault="0051372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AB2F33" w:rsidRPr="002B6B7E">
        <w:rPr>
          <w:rFonts w:cs="Arial"/>
          <w:szCs w:val="20"/>
        </w:rPr>
        <w:t xml:space="preserve">Sprint </w:t>
      </w:r>
      <w:r w:rsidR="001223FB">
        <w:rPr>
          <w:rFonts w:cs="Arial"/>
          <w:szCs w:val="20"/>
        </w:rPr>
        <w:t>4</w:t>
      </w:r>
      <w:r w:rsidR="00AB2F33" w:rsidRPr="002B6B7E">
        <w:rPr>
          <w:rFonts w:cs="Arial"/>
          <w:szCs w:val="20"/>
        </w:rPr>
        <w:t>:</w:t>
      </w:r>
    </w:p>
    <w:p w14:paraId="078C2627" w14:textId="3DFC9271" w:rsidR="00273D83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4DBB7CBF" w14:textId="1FE85A16" w:rsidR="001223FB" w:rsidRPr="00E65D15" w:rsidRDefault="001223FB" w:rsidP="00795DD4">
      <w:pPr>
        <w:pStyle w:val="PargrafodaLista"/>
        <w:numPr>
          <w:ilvl w:val="3"/>
          <w:numId w:val="7"/>
        </w:numPr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</w:t>
      </w:r>
      <w:r w:rsidR="00FC62A4">
        <w:t>.</w:t>
      </w:r>
    </w:p>
    <w:p w14:paraId="042B14EA" w14:textId="77777777" w:rsidR="00E65D15" w:rsidRDefault="00AB2F33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</w:t>
      </w:r>
      <w:r w:rsidR="00273D83" w:rsidRPr="00273D83">
        <w:rPr>
          <w:rFonts w:cs="Arial"/>
          <w:szCs w:val="20"/>
        </w:rPr>
        <w:t>:</w:t>
      </w:r>
    </w:p>
    <w:p w14:paraId="72E07E20" w14:textId="65715453" w:rsidR="00E65D15" w:rsidRDefault="00E65D15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47BCD0EA" w14:textId="7CB8F26C" w:rsidR="00E65D15" w:rsidRDefault="005F2D7F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454C6301" w14:textId="1E5DEF3D" w:rsidR="00D24D14" w:rsidRPr="00E65D15" w:rsidRDefault="00E611A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="00D24D14" w:rsidRPr="00E65D15">
        <w:rPr>
          <w:rFonts w:cs="Arial"/>
          <w:szCs w:val="20"/>
        </w:rPr>
        <w:t>simulações envolvendo os mais diferentes cenários.</w:t>
      </w:r>
    </w:p>
    <w:p w14:paraId="7140D6B2" w14:textId="668753FE" w:rsidR="00E65D15" w:rsidRDefault="002F7A0B" w:rsidP="00092936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</w:t>
      </w:r>
      <w:r w:rsidR="00240433" w:rsidRPr="00273D83">
        <w:rPr>
          <w:rFonts w:cs="Arial"/>
          <w:szCs w:val="20"/>
        </w:rPr>
        <w:t xml:space="preserve"> do projeto</w:t>
      </w:r>
      <w:r w:rsidR="00273D83" w:rsidRPr="00273D83">
        <w:rPr>
          <w:rFonts w:cs="Arial"/>
          <w:szCs w:val="20"/>
        </w:rPr>
        <w:t>:</w:t>
      </w:r>
    </w:p>
    <w:p w14:paraId="70AE3201" w14:textId="427CA169" w:rsidR="008C2270" w:rsidRDefault="008C227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174F82AD" w14:textId="0BCB0503" w:rsidR="008C2270" w:rsidRPr="008C2270" w:rsidRDefault="008C2270" w:rsidP="00092936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9A5556" w:rsidRPr="00C52528" w14:paraId="363CBDA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E9999A" w14:textId="53459D9E" w:rsidR="009A5556" w:rsidRDefault="009A5556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18B66F9B" w14:textId="377A0F1E" w:rsidR="009A5556" w:rsidRPr="002B6B7E" w:rsidRDefault="009A5556" w:rsidP="00C76417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ehSoja</w:t>
            </w:r>
            <w:proofErr w:type="spellEnd"/>
          </w:p>
        </w:tc>
        <w:tc>
          <w:tcPr>
            <w:tcW w:w="3976" w:type="dxa"/>
            <w:vAlign w:val="center"/>
          </w:tcPr>
          <w:p w14:paraId="29E44BCD" w14:textId="55112CCE" w:rsidR="009A5556" w:rsidRDefault="00E90AD6" w:rsidP="00C76417">
            <w:pPr>
              <w:jc w:val="center"/>
            </w:pPr>
            <w:r>
              <w:t xml:space="preserve">Aplicativo </w:t>
            </w:r>
            <w:r w:rsidR="000C37E7">
              <w:t>com todas as funcionalidades</w:t>
            </w:r>
            <w:r w:rsidR="006F1317">
              <w:t xml:space="preserve"> (novas e anteriores)</w:t>
            </w:r>
            <w:r w:rsidR="000C37E7">
              <w:t xml:space="preserve"> estáveis e devidamente testadas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3BC62250" w:rsidR="001C1F3F" w:rsidRPr="00CE3355" w:rsidRDefault="00A3109C" w:rsidP="00C76417">
            <w:pPr>
              <w:pStyle w:val="Tabela"/>
              <w:jc w:val="center"/>
            </w:pPr>
            <w:r>
              <w:t>1.1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2031BE" w:rsidRPr="00C52528" w14:paraId="7894ECD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F25809A" w14:textId="35566E98" w:rsidR="002031BE" w:rsidRDefault="002031BE" w:rsidP="00C76417">
            <w:pPr>
              <w:pStyle w:val="Tabela"/>
              <w:jc w:val="center"/>
            </w:pPr>
            <w:r>
              <w:t>1.1</w:t>
            </w:r>
            <w:r w:rsidR="00A3109C">
              <w:t>.1</w:t>
            </w:r>
          </w:p>
        </w:tc>
        <w:tc>
          <w:tcPr>
            <w:tcW w:w="3150" w:type="dxa"/>
            <w:vAlign w:val="center"/>
          </w:tcPr>
          <w:p w14:paraId="4CC362B2" w14:textId="2E62597E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Tirar dúvidas </w:t>
            </w:r>
            <w:r>
              <w:rPr>
                <w:rFonts w:cs="Arial"/>
                <w:szCs w:val="20"/>
              </w:rPr>
              <w:t>sobre o</w:t>
            </w:r>
            <w:r w:rsidRPr="00867DFE">
              <w:rPr>
                <w:rFonts w:cs="Arial"/>
                <w:szCs w:val="20"/>
              </w:rPr>
              <w:t xml:space="preserve"> projeto</w:t>
            </w:r>
          </w:p>
        </w:tc>
        <w:tc>
          <w:tcPr>
            <w:tcW w:w="3976" w:type="dxa"/>
            <w:vAlign w:val="center"/>
          </w:tcPr>
          <w:p w14:paraId="7EAE1CD4" w14:textId="680A53BF" w:rsidR="002031BE" w:rsidRDefault="002031BE" w:rsidP="00C76417">
            <w:pPr>
              <w:jc w:val="center"/>
            </w:pPr>
            <w:r>
              <w:t>Ter em mente boa parte dos detalhes que precisam ser considerados durante o desenvolvimento da solução</w:t>
            </w:r>
          </w:p>
        </w:tc>
      </w:tr>
      <w:tr w:rsidR="002031BE" w:rsidRPr="00C52528" w14:paraId="0A8BD444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31CB41B" w14:textId="0E979C14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.2</w:t>
            </w:r>
          </w:p>
        </w:tc>
        <w:tc>
          <w:tcPr>
            <w:tcW w:w="3150" w:type="dxa"/>
            <w:vAlign w:val="center"/>
          </w:tcPr>
          <w:p w14:paraId="2F3664D9" w14:textId="59505E66" w:rsidR="002031BE" w:rsidRPr="002B6B7E" w:rsidRDefault="002031BE" w:rsidP="00C76417">
            <w:pPr>
              <w:jc w:val="center"/>
              <w:rPr>
                <w:rFonts w:cs="Arial"/>
                <w:szCs w:val="20"/>
              </w:rPr>
            </w:pPr>
            <w:r w:rsidRPr="00867DFE">
              <w:rPr>
                <w:rFonts w:cs="Arial"/>
                <w:szCs w:val="20"/>
              </w:rPr>
              <w:t xml:space="preserve">Analisar </w:t>
            </w:r>
            <w:r>
              <w:rPr>
                <w:rFonts w:cs="Arial"/>
                <w:szCs w:val="20"/>
              </w:rPr>
              <w:t xml:space="preserve">o conhecimento de cada integrante </w:t>
            </w:r>
            <w:r w:rsidRPr="00867DFE">
              <w:rPr>
                <w:rFonts w:cs="Arial"/>
                <w:szCs w:val="20"/>
              </w:rPr>
              <w:t>da equipe</w:t>
            </w:r>
          </w:p>
        </w:tc>
        <w:tc>
          <w:tcPr>
            <w:tcW w:w="3976" w:type="dxa"/>
            <w:vAlign w:val="center"/>
          </w:tcPr>
          <w:p w14:paraId="54C7A82E" w14:textId="55941627" w:rsidR="002031BE" w:rsidRDefault="00155CF6" w:rsidP="00C76417">
            <w:pPr>
              <w:jc w:val="center"/>
            </w:pPr>
            <w:r>
              <w:t>Registrar em quais requisitos cada um pode ajudar da melhor forma</w:t>
            </w:r>
          </w:p>
        </w:tc>
      </w:tr>
      <w:tr w:rsidR="002031BE" w:rsidRPr="00C52528" w14:paraId="5D6196E6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66E1757" w14:textId="6AA12EB1" w:rsidR="002031BE" w:rsidRDefault="002031BE" w:rsidP="00C76417">
            <w:pPr>
              <w:pStyle w:val="Tabela"/>
              <w:jc w:val="center"/>
            </w:pPr>
            <w:r>
              <w:t>1</w:t>
            </w:r>
            <w:r w:rsidR="00A3109C">
              <w:t>.1</w:t>
            </w:r>
            <w:r>
              <w:t>.3</w:t>
            </w:r>
          </w:p>
        </w:tc>
        <w:tc>
          <w:tcPr>
            <w:tcW w:w="3150" w:type="dxa"/>
            <w:vAlign w:val="center"/>
          </w:tcPr>
          <w:p w14:paraId="4882256B" w14:textId="18D347CB" w:rsidR="002031BE" w:rsidRPr="002B6B7E" w:rsidRDefault="008C58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</w:t>
            </w:r>
            <w:r w:rsidRPr="00867DFE">
              <w:rPr>
                <w:rFonts w:cs="Arial"/>
                <w:szCs w:val="20"/>
              </w:rPr>
              <w:t>judar a chegar na solução estipulada primeiramente</w:t>
            </w:r>
          </w:p>
        </w:tc>
        <w:tc>
          <w:tcPr>
            <w:tcW w:w="3976" w:type="dxa"/>
            <w:vAlign w:val="center"/>
          </w:tcPr>
          <w:p w14:paraId="43E25848" w14:textId="21DBB8AD" w:rsidR="002031BE" w:rsidRDefault="00FD7B5E" w:rsidP="00C76417">
            <w:pPr>
              <w:jc w:val="center"/>
            </w:pPr>
            <w:r>
              <w:t>Assim que todo o backlog estiver definido e priorizado.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5DE9094C" w:rsidR="001C1F3F" w:rsidRPr="00CE3355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690942" w:rsidRPr="00C52528" w14:paraId="5F90850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51C6450" w14:textId="09FC0E70" w:rsidR="00690942" w:rsidRDefault="00A3109C" w:rsidP="00C76417">
            <w:pPr>
              <w:pStyle w:val="Tabela"/>
              <w:jc w:val="center"/>
            </w:pPr>
            <w:r>
              <w:t>1.</w:t>
            </w:r>
            <w:r w:rsidR="00690942">
              <w:t>2.1</w:t>
            </w:r>
          </w:p>
        </w:tc>
        <w:tc>
          <w:tcPr>
            <w:tcW w:w="3150" w:type="dxa"/>
            <w:vAlign w:val="center"/>
          </w:tcPr>
          <w:p w14:paraId="2D4101EB" w14:textId="3D92FADB" w:rsidR="00690942" w:rsidRPr="002B6B7E" w:rsidRDefault="00690942" w:rsidP="00C76417">
            <w:pPr>
              <w:jc w:val="center"/>
              <w:rPr>
                <w:rFonts w:cs="Arial"/>
                <w:szCs w:val="20"/>
              </w:rPr>
            </w:pPr>
            <w:r w:rsidRPr="0060535D">
              <w:rPr>
                <w:rFonts w:cs="Arial"/>
                <w:szCs w:val="20"/>
              </w:rPr>
              <w:t>O projeto será gerenciado pela equipe através de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r w:rsidRPr="0060535D">
              <w:rPr>
                <w:rFonts w:cs="Arial"/>
                <w:i/>
                <w:szCs w:val="20"/>
              </w:rPr>
              <w:t>Scrum Master</w:t>
            </w:r>
            <w:r w:rsidRPr="0060535D">
              <w:rPr>
                <w:rFonts w:cs="Arial"/>
                <w:szCs w:val="20"/>
              </w:rPr>
              <w:t>, 1</w:t>
            </w:r>
            <w:r>
              <w:rPr>
                <w:rFonts w:cs="Arial"/>
                <w:szCs w:val="20"/>
              </w:rPr>
              <w:t xml:space="preserve"> </w:t>
            </w:r>
            <w:r w:rsidRPr="0060535D">
              <w:rPr>
                <w:rFonts w:cs="Arial"/>
                <w:szCs w:val="20"/>
              </w:rPr>
              <w:t xml:space="preserve">(um) </w:t>
            </w:r>
            <w:proofErr w:type="spellStart"/>
            <w:r w:rsidRPr="0060535D">
              <w:rPr>
                <w:rFonts w:cs="Arial"/>
                <w:i/>
                <w:szCs w:val="20"/>
              </w:rPr>
              <w:t>Product</w:t>
            </w:r>
            <w:proofErr w:type="spellEnd"/>
            <w:r w:rsidRPr="0060535D">
              <w:rPr>
                <w:rFonts w:cs="Arial"/>
                <w:i/>
                <w:szCs w:val="20"/>
              </w:rPr>
              <w:t xml:space="preserve"> </w:t>
            </w:r>
            <w:proofErr w:type="spellStart"/>
            <w:r w:rsidRPr="0060535D">
              <w:rPr>
                <w:rFonts w:cs="Arial"/>
                <w:i/>
                <w:szCs w:val="20"/>
              </w:rPr>
              <w:t>Owner</w:t>
            </w:r>
            <w:proofErr w:type="spellEnd"/>
            <w:r w:rsidRPr="0060535D">
              <w:rPr>
                <w:rFonts w:cs="Arial"/>
                <w:szCs w:val="20"/>
              </w:rPr>
              <w:t xml:space="preserve"> e 5 (cinco) desenvolvedores, além de 5 (cinco) integrantes da empresa contratada que farão o gerenciamento, por serem clientes do certame</w:t>
            </w:r>
          </w:p>
        </w:tc>
        <w:tc>
          <w:tcPr>
            <w:tcW w:w="3976" w:type="dxa"/>
            <w:vAlign w:val="center"/>
          </w:tcPr>
          <w:p w14:paraId="31F35855" w14:textId="79D3F5BA" w:rsidR="00690942" w:rsidRDefault="00690942" w:rsidP="00C76417">
            <w:pPr>
              <w:jc w:val="center"/>
            </w:pPr>
            <w:r>
              <w:t xml:space="preserve">Somente quando o </w:t>
            </w:r>
            <w:r w:rsidRPr="00690942">
              <w:rPr>
                <w:i/>
                <w:iCs/>
              </w:rPr>
              <w:t>Scrum Master</w:t>
            </w:r>
            <w:r>
              <w:t xml:space="preserve"> e o </w:t>
            </w:r>
            <w:proofErr w:type="spellStart"/>
            <w:r w:rsidRPr="00690942">
              <w:rPr>
                <w:i/>
                <w:iCs/>
              </w:rPr>
              <w:t>Product</w:t>
            </w:r>
            <w:proofErr w:type="spellEnd"/>
            <w:r w:rsidRPr="00690942">
              <w:rPr>
                <w:i/>
                <w:iCs/>
              </w:rPr>
              <w:t xml:space="preserve"> </w:t>
            </w:r>
            <w:proofErr w:type="spellStart"/>
            <w:r w:rsidRPr="00690942">
              <w:rPr>
                <w:i/>
                <w:iCs/>
              </w:rPr>
              <w:t>Owner</w:t>
            </w:r>
            <w:proofErr w:type="spellEnd"/>
            <w:r>
              <w:t xml:space="preserve"> forem escolhidos</w:t>
            </w:r>
          </w:p>
        </w:tc>
      </w:tr>
      <w:tr w:rsidR="00690942" w:rsidRPr="00C52528" w14:paraId="3E973B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509A44A" w14:textId="3337B4E6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2.2</w:t>
            </w:r>
          </w:p>
        </w:tc>
        <w:tc>
          <w:tcPr>
            <w:tcW w:w="3150" w:type="dxa"/>
            <w:vAlign w:val="center"/>
          </w:tcPr>
          <w:p w14:paraId="4DF0876B" w14:textId="71E36D90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do Termo de Abertura do Projeto</w:t>
            </w:r>
          </w:p>
        </w:tc>
        <w:tc>
          <w:tcPr>
            <w:tcW w:w="3976" w:type="dxa"/>
            <w:vAlign w:val="center"/>
          </w:tcPr>
          <w:p w14:paraId="1F87FA3A" w14:textId="16C6A53C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05F8BC2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32E53DF" w14:textId="21971086" w:rsidR="00690942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15709">
              <w:t>2.3</w:t>
            </w:r>
          </w:p>
        </w:tc>
        <w:tc>
          <w:tcPr>
            <w:tcW w:w="3150" w:type="dxa"/>
            <w:vAlign w:val="center"/>
          </w:tcPr>
          <w:p w14:paraId="035478D1" w14:textId="6C68366E" w:rsidR="00690942" w:rsidRPr="002B6B7E" w:rsidRDefault="00D15709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Criação da Declaração de Escopo do Projeto</w:t>
            </w:r>
          </w:p>
        </w:tc>
        <w:tc>
          <w:tcPr>
            <w:tcW w:w="3976" w:type="dxa"/>
            <w:vAlign w:val="center"/>
          </w:tcPr>
          <w:p w14:paraId="5AABA57E" w14:textId="4D0AD194" w:rsidR="00690942" w:rsidRDefault="00D15709" w:rsidP="00C76417">
            <w:pPr>
              <w:jc w:val="center"/>
            </w:pPr>
            <w:r>
              <w:t>Somente quando o documento estiver inteiramente preenchido e o professor aprovar</w:t>
            </w:r>
          </w:p>
        </w:tc>
      </w:tr>
      <w:tr w:rsidR="00690942" w:rsidRPr="00C52528" w14:paraId="53AA0BC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87EB980" w14:textId="2D3BE3FE" w:rsidR="00690942" w:rsidRDefault="00A3109C" w:rsidP="00C76417">
            <w:pPr>
              <w:pStyle w:val="Tabela"/>
              <w:jc w:val="center"/>
            </w:pPr>
            <w:r>
              <w:t>1.</w:t>
            </w:r>
            <w:r w:rsidR="00D15709">
              <w:t>2.4</w:t>
            </w:r>
          </w:p>
        </w:tc>
        <w:tc>
          <w:tcPr>
            <w:tcW w:w="3150" w:type="dxa"/>
            <w:vAlign w:val="center"/>
          </w:tcPr>
          <w:p w14:paraId="309F6E45" w14:textId="1C13C703" w:rsidR="00690942" w:rsidRPr="002B6B7E" w:rsidRDefault="00662842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Criação do gráfico de </w:t>
            </w:r>
            <w:proofErr w:type="spellStart"/>
            <w:r w:rsidRPr="00921E03">
              <w:rPr>
                <w:rFonts w:cs="Arial"/>
                <w:i/>
                <w:iCs/>
                <w:szCs w:val="20"/>
              </w:rPr>
              <w:t>Burndown</w:t>
            </w:r>
            <w:proofErr w:type="spellEnd"/>
          </w:p>
        </w:tc>
        <w:tc>
          <w:tcPr>
            <w:tcW w:w="3976" w:type="dxa"/>
            <w:vAlign w:val="center"/>
          </w:tcPr>
          <w:p w14:paraId="6F560FD3" w14:textId="7D436A6B" w:rsidR="00690942" w:rsidRDefault="00662842" w:rsidP="00C76417">
            <w:pPr>
              <w:jc w:val="center"/>
            </w:pPr>
            <w:r>
              <w:t xml:space="preserve">Somente quando o documento estiver com o seu </w:t>
            </w:r>
            <w:proofErr w:type="spellStart"/>
            <w:r w:rsidRPr="00662842">
              <w:rPr>
                <w:i/>
                <w:iCs/>
              </w:rPr>
              <w:t>template</w:t>
            </w:r>
            <w:proofErr w:type="spellEnd"/>
            <w:r>
              <w:t xml:space="preserve"> criado e os cálculos forem feitos de forma automática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22642D2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457C5FD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</w:t>
            </w:r>
          </w:p>
        </w:tc>
        <w:tc>
          <w:tcPr>
            <w:tcW w:w="3150" w:type="dxa"/>
            <w:vAlign w:val="center"/>
          </w:tcPr>
          <w:p w14:paraId="1C8F517B" w14:textId="0DC0B5E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7E7A04">
              <w:rPr>
                <w:rFonts w:cs="Arial"/>
                <w:szCs w:val="20"/>
              </w:rPr>
              <w:t>1</w:t>
            </w:r>
          </w:p>
        </w:tc>
        <w:tc>
          <w:tcPr>
            <w:tcW w:w="3976" w:type="dxa"/>
            <w:vAlign w:val="center"/>
          </w:tcPr>
          <w:p w14:paraId="4135A856" w14:textId="346AFEA3" w:rsidR="001C1F3F" w:rsidRPr="00C52528" w:rsidRDefault="009A526C" w:rsidP="00C76417">
            <w:pPr>
              <w:jc w:val="center"/>
            </w:pPr>
            <w:r>
              <w:t>Conseguir identificar a planta de soja e vagens em uma image</w:t>
            </w:r>
            <w:r w:rsidR="00E43D01">
              <w:t>m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6C10E2E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3.1.1</w:t>
            </w:r>
          </w:p>
        </w:tc>
        <w:tc>
          <w:tcPr>
            <w:tcW w:w="3150" w:type="dxa"/>
            <w:vAlign w:val="center"/>
          </w:tcPr>
          <w:p w14:paraId="25E8874C" w14:textId="24DF63F6" w:rsidR="001C1F3F" w:rsidRPr="00C52528" w:rsidRDefault="00E43D01" w:rsidP="00C76417">
            <w:pPr>
              <w:jc w:val="center"/>
            </w:pPr>
            <w:r w:rsidRPr="00BB25D0">
              <w:t>Treinamento</w:t>
            </w:r>
            <w:r>
              <w:t xml:space="preserve"> do modelo básico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7AAA34A1" w:rsidR="001C1F3F" w:rsidRPr="00C52528" w:rsidRDefault="00201893" w:rsidP="00C76417">
            <w:pPr>
              <w:jc w:val="center"/>
            </w:pPr>
            <w:r>
              <w:t>Conseguir reconhecer, em uma imagem, o que é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6DD5A5CD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3.1.2</w:t>
            </w:r>
          </w:p>
        </w:tc>
        <w:tc>
          <w:tcPr>
            <w:tcW w:w="3150" w:type="dxa"/>
            <w:vAlign w:val="center"/>
          </w:tcPr>
          <w:p w14:paraId="62D7CBF0" w14:textId="7BC51DBE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</w:t>
            </w:r>
            <w:r w:rsidR="00E43D01">
              <w:rPr>
                <w:rFonts w:cs="Arial"/>
                <w:szCs w:val="20"/>
              </w:rPr>
              <w:t xml:space="preserve"> básico</w:t>
            </w:r>
            <w:r w:rsidRPr="002B6B7E">
              <w:rPr>
                <w:rFonts w:cs="Arial"/>
                <w:szCs w:val="20"/>
              </w:rPr>
              <w:t xml:space="preserve">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2E20FCC4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</w:t>
            </w:r>
          </w:p>
        </w:tc>
        <w:tc>
          <w:tcPr>
            <w:tcW w:w="3150" w:type="dxa"/>
            <w:vAlign w:val="center"/>
          </w:tcPr>
          <w:p w14:paraId="7230EDA5" w14:textId="71D7B827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E43D01">
              <w:rPr>
                <w:rFonts w:cs="Arial"/>
                <w:szCs w:val="20"/>
              </w:rPr>
              <w:t>2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52883748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3.2.1</w:t>
            </w:r>
          </w:p>
        </w:tc>
        <w:tc>
          <w:tcPr>
            <w:tcW w:w="3150" w:type="dxa"/>
            <w:vAlign w:val="center"/>
          </w:tcPr>
          <w:p w14:paraId="6A85F9C3" w14:textId="3E926A9B" w:rsidR="001C1F3F" w:rsidRPr="00C52528" w:rsidRDefault="00E43D01" w:rsidP="00C76417">
            <w:pPr>
              <w:jc w:val="center"/>
            </w:pPr>
            <w: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5C4445E7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3.2.2</w:t>
            </w:r>
          </w:p>
        </w:tc>
        <w:tc>
          <w:tcPr>
            <w:tcW w:w="3150" w:type="dxa"/>
            <w:vAlign w:val="center"/>
          </w:tcPr>
          <w:p w14:paraId="7F1C7036" w14:textId="75A2DE6A" w:rsidR="001C1F3F" w:rsidRPr="00C52528" w:rsidRDefault="00E43D01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35F46800" w:rsidR="00EA43E6" w:rsidRDefault="00A3109C" w:rsidP="00C76417">
            <w:pPr>
              <w:pStyle w:val="Tabela"/>
              <w:jc w:val="center"/>
            </w:pPr>
            <w:r>
              <w:t>1.</w:t>
            </w:r>
            <w:r w:rsidR="00EA43E6">
              <w:t>3.3</w:t>
            </w:r>
          </w:p>
        </w:tc>
        <w:tc>
          <w:tcPr>
            <w:tcW w:w="3150" w:type="dxa"/>
            <w:vAlign w:val="center"/>
          </w:tcPr>
          <w:p w14:paraId="668598D6" w14:textId="003EEBD8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E43D01">
              <w:rPr>
                <w:rFonts w:cs="Arial"/>
                <w:szCs w:val="20"/>
              </w:rPr>
              <w:t>3</w:t>
            </w:r>
          </w:p>
        </w:tc>
        <w:tc>
          <w:tcPr>
            <w:tcW w:w="3976" w:type="dxa"/>
            <w:vAlign w:val="center"/>
          </w:tcPr>
          <w:p w14:paraId="2E4546A6" w14:textId="2A921DB7" w:rsidR="00EA43E6" w:rsidRPr="00C52528" w:rsidRDefault="00E41EA9" w:rsidP="00C76417">
            <w:pPr>
              <w:jc w:val="center"/>
            </w:pPr>
            <w:r>
              <w:t>Exibir corretamente no aplicativo os dados reconhecidos</w:t>
            </w:r>
            <w:r w:rsidR="00363013">
              <w:t>, com maior qualidade,</w:t>
            </w:r>
            <w:r>
              <w:t xml:space="preserve"> a parir do envio da foto de uma planta de soja</w:t>
            </w:r>
          </w:p>
        </w:tc>
      </w:tr>
      <w:tr w:rsidR="00E43D01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3909D154" w:rsidR="00E43D01" w:rsidRDefault="00E43D01" w:rsidP="00E43D01">
            <w:pPr>
              <w:pStyle w:val="Tabela"/>
              <w:jc w:val="center"/>
            </w:pPr>
            <w:r>
              <w:t>1.3.3.1</w:t>
            </w:r>
          </w:p>
        </w:tc>
        <w:tc>
          <w:tcPr>
            <w:tcW w:w="3150" w:type="dxa"/>
            <w:vAlign w:val="center"/>
          </w:tcPr>
          <w:p w14:paraId="58739786" w14:textId="274ECAD2" w:rsidR="00E43D01" w:rsidRPr="00C52528" w:rsidRDefault="00E43D01" w:rsidP="00E43D01">
            <w:pPr>
              <w:jc w:val="center"/>
            </w:pPr>
            <w:r>
              <w:t>Aperfeiçoamento do modelo de reconhecimento de plantas de soja e vagens</w:t>
            </w:r>
          </w:p>
        </w:tc>
        <w:tc>
          <w:tcPr>
            <w:tcW w:w="3976" w:type="dxa"/>
            <w:vAlign w:val="center"/>
          </w:tcPr>
          <w:p w14:paraId="6588CEE9" w14:textId="25B3CB8D" w:rsidR="00E43D01" w:rsidRPr="00C52528" w:rsidRDefault="00E43D01" w:rsidP="00E43D01">
            <w:pPr>
              <w:jc w:val="center"/>
            </w:pPr>
            <w:r>
              <w:t>Otimizar o código para que</w:t>
            </w:r>
            <w:r w:rsidR="00363013">
              <w:t xml:space="preserve"> haja maior acurácia e</w:t>
            </w:r>
            <w:r>
              <w:t xml:space="preserve"> os resultados sejam exibidos </w:t>
            </w:r>
            <w:r w:rsidR="00363013">
              <w:t>rapidamente</w:t>
            </w:r>
            <w:r>
              <w:t xml:space="preserve"> ao usuário</w:t>
            </w:r>
          </w:p>
        </w:tc>
      </w:tr>
      <w:tr w:rsidR="00E43D01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2D2329F6" w:rsidR="00E43D01" w:rsidRDefault="00E43D01" w:rsidP="00E43D01">
            <w:pPr>
              <w:pStyle w:val="Tabela"/>
              <w:jc w:val="center"/>
            </w:pPr>
            <w:r>
              <w:t>1.3.3.2</w:t>
            </w:r>
          </w:p>
        </w:tc>
        <w:tc>
          <w:tcPr>
            <w:tcW w:w="3150" w:type="dxa"/>
            <w:vAlign w:val="center"/>
          </w:tcPr>
          <w:p w14:paraId="094C49A8" w14:textId="076C3FAD" w:rsidR="00E43D01" w:rsidRPr="00C52528" w:rsidRDefault="00E43D01" w:rsidP="00E43D01">
            <w:pPr>
              <w:jc w:val="center"/>
            </w:pPr>
            <w:r>
              <w:t>Realizar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4EB25F36" w14:textId="2325A34E" w:rsidR="00E43D01" w:rsidRPr="00C52528" w:rsidRDefault="00E43D01" w:rsidP="00E43D01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E43D01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589C0108" w:rsidR="00E43D01" w:rsidRDefault="00E43D01" w:rsidP="00E43D01">
            <w:pPr>
              <w:pStyle w:val="Tabela"/>
              <w:jc w:val="center"/>
            </w:pPr>
            <w:r>
              <w:t>1.3.3.3</w:t>
            </w:r>
          </w:p>
        </w:tc>
        <w:tc>
          <w:tcPr>
            <w:tcW w:w="3150" w:type="dxa"/>
            <w:vAlign w:val="center"/>
          </w:tcPr>
          <w:p w14:paraId="2BC6D1E8" w14:textId="329339D3" w:rsidR="00E43D01" w:rsidRPr="00C52528" w:rsidRDefault="00E43D01" w:rsidP="00E43D01">
            <w:pPr>
              <w:jc w:val="center"/>
            </w:pPr>
            <w:r>
              <w:t xml:space="preserve">Preencher o valor de </w:t>
            </w:r>
            <w:r w:rsidR="000A1AC8">
              <w:t>vagens</w:t>
            </w:r>
            <w:r>
              <w:t xml:space="preserve">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C565EF2" w:rsidR="00E43D01" w:rsidRPr="00C52528" w:rsidRDefault="00E43D01" w:rsidP="00E43D01">
            <w:pPr>
              <w:jc w:val="center"/>
            </w:pPr>
            <w:r>
              <w:t xml:space="preserve">Exibir no aplicativo, através de uma resposta ao usuário, o valor de </w:t>
            </w:r>
            <w:r w:rsidR="000A1AC8">
              <w:t>vagens</w:t>
            </w:r>
            <w:r>
              <w:t xml:space="preserve"> na planta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036DD441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</w:t>
            </w:r>
          </w:p>
        </w:tc>
        <w:tc>
          <w:tcPr>
            <w:tcW w:w="3150" w:type="dxa"/>
            <w:vAlign w:val="center"/>
          </w:tcPr>
          <w:p w14:paraId="6B8E5307" w14:textId="2088A23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 xml:space="preserve">Sprint </w:t>
            </w:r>
            <w:r w:rsidR="00FC62A4">
              <w:rPr>
                <w:rFonts w:cs="Arial"/>
                <w:szCs w:val="20"/>
              </w:rPr>
              <w:t>4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 e rapidamente 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36C5E72C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3.4.1</w:t>
            </w:r>
          </w:p>
        </w:tc>
        <w:tc>
          <w:tcPr>
            <w:tcW w:w="3150" w:type="dxa"/>
            <w:vAlign w:val="center"/>
          </w:tcPr>
          <w:p w14:paraId="3BEE0B96" w14:textId="2E5BF83D" w:rsidR="001C1F3F" w:rsidRPr="00C52528" w:rsidRDefault="00FC62A4" w:rsidP="00C76417">
            <w:pPr>
              <w:jc w:val="center"/>
            </w:pPr>
            <w:r>
              <w:t>Realizar a estimativa da quantidade de grãos de soja que a planta possui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FC62A4" w:rsidRPr="00C52528" w14:paraId="0E970C4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A53BCFD" w14:textId="322B0AF1" w:rsidR="00FC62A4" w:rsidRDefault="000937A9" w:rsidP="00C76417">
            <w:pPr>
              <w:pStyle w:val="Tabela"/>
              <w:jc w:val="center"/>
            </w:pPr>
            <w:r>
              <w:t>1.3.4.2</w:t>
            </w:r>
          </w:p>
        </w:tc>
        <w:tc>
          <w:tcPr>
            <w:tcW w:w="3150" w:type="dxa"/>
            <w:vAlign w:val="center"/>
          </w:tcPr>
          <w:p w14:paraId="29862F85" w14:textId="66C79578" w:rsidR="00FC62A4" w:rsidRDefault="00FC62A4" w:rsidP="00C76417">
            <w:pPr>
              <w:jc w:val="center"/>
            </w:pPr>
            <w:r w:rsidRPr="00FC62A4">
              <w:t>Exibir a imagem com o reconhecimento das suas características (planta de soja e vagens), juntamente à quantidade de grãos</w:t>
            </w:r>
          </w:p>
        </w:tc>
        <w:tc>
          <w:tcPr>
            <w:tcW w:w="3976" w:type="dxa"/>
            <w:vAlign w:val="center"/>
          </w:tcPr>
          <w:p w14:paraId="1BD9D397" w14:textId="384F811D" w:rsidR="00FC62A4" w:rsidRDefault="00FC62A4" w:rsidP="00C76417">
            <w:pPr>
              <w:jc w:val="center"/>
            </w:pPr>
            <w:r>
              <w:t>Exibir no aplicativo todas as informações obtidas através da análise da imagem enviada pelo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462FC785" w:rsidR="001C1F3F" w:rsidRDefault="00A3109C" w:rsidP="00C76417">
            <w:pPr>
              <w:pStyle w:val="Tabela"/>
              <w:jc w:val="center"/>
            </w:pPr>
            <w:r>
              <w:t>1.</w:t>
            </w:r>
            <w:r w:rsidR="001C1F3F"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 xml:space="preserve">O aplicativo deve possuir a maior quantidade de testes possíveis, que cubram </w:t>
            </w:r>
            <w:r>
              <w:lastRenderedPageBreak/>
              <w:t>todos os cenários imagináveis</w:t>
            </w:r>
            <w:r w:rsidR="003A5B0D">
              <w:t xml:space="preserve"> e erros previsíveis</w:t>
            </w:r>
          </w:p>
        </w:tc>
      </w:tr>
      <w:tr w:rsidR="00D3642A" w:rsidRPr="00C52528" w14:paraId="4EDB91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CDBA475" w14:textId="2D564000" w:rsidR="00D3642A" w:rsidRDefault="00A3109C" w:rsidP="00C76417">
            <w:pPr>
              <w:pStyle w:val="Tabela"/>
              <w:jc w:val="center"/>
            </w:pPr>
            <w:r>
              <w:lastRenderedPageBreak/>
              <w:t>1.</w:t>
            </w:r>
            <w:r w:rsidR="00D3642A">
              <w:t>4.1</w:t>
            </w:r>
          </w:p>
        </w:tc>
        <w:tc>
          <w:tcPr>
            <w:tcW w:w="3150" w:type="dxa"/>
            <w:vAlign w:val="center"/>
          </w:tcPr>
          <w:p w14:paraId="114111FF" w14:textId="07ED7DC1" w:rsidR="00D3642A" w:rsidRPr="002B6B7E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Desenvolvimento de testes unitários</w:t>
            </w:r>
          </w:p>
        </w:tc>
        <w:tc>
          <w:tcPr>
            <w:tcW w:w="3976" w:type="dxa"/>
            <w:vAlign w:val="center"/>
          </w:tcPr>
          <w:p w14:paraId="085C0FEC" w14:textId="1F3ECD71" w:rsidR="00D3642A" w:rsidRDefault="00D3642A" w:rsidP="00C76417">
            <w:pPr>
              <w:jc w:val="center"/>
            </w:pPr>
            <w:r>
              <w:t>Os testes devem passar em todos os casos desenvolvidos</w:t>
            </w:r>
          </w:p>
        </w:tc>
      </w:tr>
      <w:tr w:rsidR="00D3642A" w:rsidRPr="00C52528" w14:paraId="43BBDF98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733E440" w14:textId="58F58D98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4.2</w:t>
            </w:r>
          </w:p>
        </w:tc>
        <w:tc>
          <w:tcPr>
            <w:tcW w:w="3150" w:type="dxa"/>
            <w:vAlign w:val="center"/>
          </w:tcPr>
          <w:p w14:paraId="6CC81775" w14:textId="41B8635C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Realização de testes funcionais</w:t>
            </w:r>
          </w:p>
        </w:tc>
        <w:tc>
          <w:tcPr>
            <w:tcW w:w="3976" w:type="dxa"/>
            <w:vAlign w:val="center"/>
          </w:tcPr>
          <w:p w14:paraId="5338C3C9" w14:textId="22C6D525" w:rsidR="00D3642A" w:rsidRDefault="00D3642A" w:rsidP="00C76417">
            <w:pPr>
              <w:jc w:val="center"/>
            </w:pPr>
            <w:r>
              <w:t>As principais funcionalidades não podem “quebrar”</w:t>
            </w:r>
          </w:p>
        </w:tc>
      </w:tr>
      <w:tr w:rsidR="00D3642A" w:rsidRPr="00C52528" w14:paraId="1A58F84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BB30CB" w14:textId="15134B67" w:rsidR="00D3642A" w:rsidRDefault="00A3109C" w:rsidP="00C76417">
            <w:pPr>
              <w:pStyle w:val="Tabela"/>
              <w:jc w:val="center"/>
            </w:pPr>
            <w:r>
              <w:t>1.</w:t>
            </w:r>
            <w:r w:rsidR="00D3642A">
              <w:t>4.3</w:t>
            </w:r>
          </w:p>
        </w:tc>
        <w:tc>
          <w:tcPr>
            <w:tcW w:w="3150" w:type="dxa"/>
            <w:vAlign w:val="center"/>
          </w:tcPr>
          <w:p w14:paraId="064BD608" w14:textId="336BA01D" w:rsidR="00D3642A" w:rsidRDefault="00D3642A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Realização de </w:t>
            </w:r>
            <w:r w:rsidRPr="00E65D15">
              <w:rPr>
                <w:rFonts w:cs="Arial"/>
                <w:szCs w:val="20"/>
              </w:rPr>
              <w:t>simulações envolvendo os mais diferentes cenários</w:t>
            </w:r>
          </w:p>
        </w:tc>
        <w:tc>
          <w:tcPr>
            <w:tcW w:w="3976" w:type="dxa"/>
            <w:vAlign w:val="center"/>
          </w:tcPr>
          <w:p w14:paraId="265EB52B" w14:textId="48B4E1EC" w:rsidR="00D3642A" w:rsidRDefault="003500F2" w:rsidP="00C76417">
            <w:pPr>
              <w:jc w:val="center"/>
            </w:pPr>
            <w:r>
              <w:t>O aplicativo como um todo utilizando nossas alterações precisa permanecer consistente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602F28EA" w:rsidR="001C1F3F" w:rsidRDefault="00A3109C" w:rsidP="00C76417">
            <w:pPr>
              <w:pStyle w:val="Tabela"/>
              <w:jc w:val="center"/>
            </w:pPr>
            <w:r>
              <w:t>1.</w:t>
            </w:r>
            <w:r w:rsidR="00273D83">
              <w:t>5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 xml:space="preserve">As funcionalidades preexistentes do aplicativo devem permanecer funcionando e o novo módulo para o </w:t>
            </w:r>
            <w:r w:rsidRPr="003500F2">
              <w:t>reconhecimento</w:t>
            </w:r>
            <w:r>
              <w:t xml:space="preserve"> de imagens também</w:t>
            </w:r>
          </w:p>
        </w:tc>
      </w:tr>
      <w:tr w:rsidR="00C60104" w:rsidRPr="00C52528" w14:paraId="32842C5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C75AA3D" w14:textId="48CB1EE1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5.1</w:t>
            </w:r>
          </w:p>
        </w:tc>
        <w:tc>
          <w:tcPr>
            <w:tcW w:w="3150" w:type="dxa"/>
            <w:vAlign w:val="center"/>
          </w:tcPr>
          <w:p w14:paraId="3910AA6C" w14:textId="13A6C135" w:rsidR="00C60104" w:rsidRPr="002B6B7E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Gravação de uma demonstração do </w:t>
            </w:r>
            <w:r w:rsidRPr="00B5524B">
              <w:rPr>
                <w:rFonts w:cs="Arial"/>
                <w:i/>
                <w:iCs/>
                <w:szCs w:val="20"/>
              </w:rPr>
              <w:t>software</w:t>
            </w:r>
            <w:r>
              <w:rPr>
                <w:rFonts w:cs="Arial"/>
                <w:szCs w:val="20"/>
              </w:rPr>
              <w:t xml:space="preserve"> em funcionamento</w:t>
            </w:r>
          </w:p>
        </w:tc>
        <w:tc>
          <w:tcPr>
            <w:tcW w:w="3976" w:type="dxa"/>
            <w:vAlign w:val="center"/>
          </w:tcPr>
          <w:p w14:paraId="4F66B6EB" w14:textId="40797161" w:rsidR="00C60104" w:rsidRDefault="00C60104" w:rsidP="00C76417">
            <w:pPr>
              <w:jc w:val="center"/>
            </w:pPr>
            <w:r>
              <w:t xml:space="preserve">O </w:t>
            </w:r>
            <w:r w:rsidR="00B5524B">
              <w:t>vídeo deve conter todas as alterações que desenvolvemos, de forma a valorizar o nosso esforço</w:t>
            </w:r>
          </w:p>
        </w:tc>
      </w:tr>
      <w:tr w:rsidR="00C60104" w:rsidRPr="00C52528" w14:paraId="577BC8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4DC1926" w14:textId="638A768E" w:rsidR="00C60104" w:rsidRDefault="00A3109C" w:rsidP="00C76417">
            <w:pPr>
              <w:pStyle w:val="Tabela"/>
              <w:jc w:val="center"/>
            </w:pPr>
            <w:r>
              <w:t>1.</w:t>
            </w:r>
            <w:r w:rsidR="00C60104">
              <w:t>5.2</w:t>
            </w:r>
          </w:p>
        </w:tc>
        <w:tc>
          <w:tcPr>
            <w:tcW w:w="3150" w:type="dxa"/>
            <w:vAlign w:val="center"/>
          </w:tcPr>
          <w:p w14:paraId="2ABD8B24" w14:textId="1B63D79D" w:rsidR="00C60104" w:rsidRDefault="00C60104" w:rsidP="00C76417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Apresentação ao cliente</w:t>
            </w:r>
          </w:p>
        </w:tc>
        <w:tc>
          <w:tcPr>
            <w:tcW w:w="3976" w:type="dxa"/>
            <w:vAlign w:val="center"/>
          </w:tcPr>
          <w:p w14:paraId="448FB0BB" w14:textId="7945B1C8" w:rsidR="00C60104" w:rsidRDefault="00B5524B" w:rsidP="00C76417">
            <w:pPr>
              <w:jc w:val="center"/>
            </w:pPr>
            <w:r>
              <w:t>Apresentar a evolução do projeto durante o seu desenvolvimento, mostrando o nosso esforço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2004E6D4" w:rsidR="008843C9" w:rsidRPr="00C52528" w:rsidRDefault="002F795A" w:rsidP="00741CB3">
            <w:pPr>
              <w:jc w:val="center"/>
            </w:pPr>
            <w:r>
              <w:t>14</w:t>
            </w:r>
            <w:r w:rsidR="00761A7C">
              <w:t>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E5BA" w14:textId="77777777" w:rsidR="005A72D3" w:rsidRDefault="005A72D3" w:rsidP="005E1593">
      <w:r>
        <w:separator/>
      </w:r>
    </w:p>
  </w:endnote>
  <w:endnote w:type="continuationSeparator" w:id="0">
    <w:p w14:paraId="5B04318E" w14:textId="77777777" w:rsidR="005A72D3" w:rsidRDefault="005A72D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4B239E30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C389E">
            <w:rPr>
              <w:noProof/>
              <w:color w:val="244061" w:themeColor="accent1" w:themeShade="80"/>
            </w:rPr>
            <w:t>Declaração_Escopo_Projeto_ehSoja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D3B5C" w14:textId="77777777" w:rsidR="005A72D3" w:rsidRDefault="005A72D3" w:rsidP="005E1593">
      <w:r>
        <w:separator/>
      </w:r>
    </w:p>
  </w:footnote>
  <w:footnote w:type="continuationSeparator" w:id="0">
    <w:p w14:paraId="18B9EBB4" w14:textId="77777777" w:rsidR="005A72D3" w:rsidRDefault="005A72D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Cabealho"/>
            <w:jc w:val="center"/>
          </w:pPr>
          <w:proofErr w:type="spellStart"/>
          <w:r>
            <w:t>ehSoja</w:t>
          </w:r>
          <w:proofErr w:type="spellEnd"/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8216">
    <w:abstractNumId w:val="2"/>
  </w:num>
  <w:num w:numId="2" w16cid:durableId="2129616352">
    <w:abstractNumId w:val="0"/>
  </w:num>
  <w:num w:numId="3" w16cid:durableId="368534465">
    <w:abstractNumId w:val="6"/>
  </w:num>
  <w:num w:numId="4" w16cid:durableId="568155017">
    <w:abstractNumId w:val="4"/>
  </w:num>
  <w:num w:numId="5" w16cid:durableId="1627009069">
    <w:abstractNumId w:val="5"/>
  </w:num>
  <w:num w:numId="6" w16cid:durableId="1248924412">
    <w:abstractNumId w:val="1"/>
  </w:num>
  <w:num w:numId="7" w16cid:durableId="1797526784">
    <w:abstractNumId w:val="3"/>
  </w:num>
  <w:num w:numId="8" w16cid:durableId="1993870520">
    <w:abstractNumId w:val="4"/>
  </w:num>
  <w:num w:numId="9" w16cid:durableId="1943566058">
    <w:abstractNumId w:val="6"/>
  </w:num>
  <w:num w:numId="10" w16cid:durableId="9338540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665E"/>
    <w:rsid w:val="00011F73"/>
    <w:rsid w:val="00025D7C"/>
    <w:rsid w:val="000426C3"/>
    <w:rsid w:val="00050252"/>
    <w:rsid w:val="000753F1"/>
    <w:rsid w:val="00092936"/>
    <w:rsid w:val="000937A9"/>
    <w:rsid w:val="000A1AC8"/>
    <w:rsid w:val="000B112B"/>
    <w:rsid w:val="000C0B4E"/>
    <w:rsid w:val="000C37E7"/>
    <w:rsid w:val="000E2853"/>
    <w:rsid w:val="000E2E36"/>
    <w:rsid w:val="000E5657"/>
    <w:rsid w:val="000F22B9"/>
    <w:rsid w:val="001203C5"/>
    <w:rsid w:val="001223FB"/>
    <w:rsid w:val="001473A5"/>
    <w:rsid w:val="00155CF6"/>
    <w:rsid w:val="0017313C"/>
    <w:rsid w:val="001804D0"/>
    <w:rsid w:val="001A2A9F"/>
    <w:rsid w:val="001B598F"/>
    <w:rsid w:val="001C1F3F"/>
    <w:rsid w:val="001D497F"/>
    <w:rsid w:val="001F3D30"/>
    <w:rsid w:val="00201893"/>
    <w:rsid w:val="002031BE"/>
    <w:rsid w:val="00211D53"/>
    <w:rsid w:val="00223D67"/>
    <w:rsid w:val="00233190"/>
    <w:rsid w:val="00240433"/>
    <w:rsid w:val="00245DD8"/>
    <w:rsid w:val="00273D83"/>
    <w:rsid w:val="00274187"/>
    <w:rsid w:val="00280BEF"/>
    <w:rsid w:val="0028566C"/>
    <w:rsid w:val="00293ED8"/>
    <w:rsid w:val="002A19BF"/>
    <w:rsid w:val="002B6B7E"/>
    <w:rsid w:val="002D1FF9"/>
    <w:rsid w:val="002F63CD"/>
    <w:rsid w:val="002F795A"/>
    <w:rsid w:val="002F7A0B"/>
    <w:rsid w:val="003063EC"/>
    <w:rsid w:val="00313000"/>
    <w:rsid w:val="00331443"/>
    <w:rsid w:val="00341B09"/>
    <w:rsid w:val="0034544C"/>
    <w:rsid w:val="003500F2"/>
    <w:rsid w:val="00363013"/>
    <w:rsid w:val="00382D7F"/>
    <w:rsid w:val="00397B9E"/>
    <w:rsid w:val="003A4E22"/>
    <w:rsid w:val="003A5B0D"/>
    <w:rsid w:val="003A64B0"/>
    <w:rsid w:val="003A7F45"/>
    <w:rsid w:val="003B705F"/>
    <w:rsid w:val="003D377B"/>
    <w:rsid w:val="003D5BA7"/>
    <w:rsid w:val="003E6513"/>
    <w:rsid w:val="0042609D"/>
    <w:rsid w:val="00447CB2"/>
    <w:rsid w:val="004672DC"/>
    <w:rsid w:val="0047495E"/>
    <w:rsid w:val="00497CFE"/>
    <w:rsid w:val="004A2330"/>
    <w:rsid w:val="004B2855"/>
    <w:rsid w:val="004B60F1"/>
    <w:rsid w:val="004D27A1"/>
    <w:rsid w:val="004D56D8"/>
    <w:rsid w:val="004F2D19"/>
    <w:rsid w:val="0051372F"/>
    <w:rsid w:val="00524018"/>
    <w:rsid w:val="00531BAA"/>
    <w:rsid w:val="0055540E"/>
    <w:rsid w:val="005A42F4"/>
    <w:rsid w:val="005A72D3"/>
    <w:rsid w:val="005B4260"/>
    <w:rsid w:val="005E1593"/>
    <w:rsid w:val="005F2D7F"/>
    <w:rsid w:val="005F487B"/>
    <w:rsid w:val="005F4C1E"/>
    <w:rsid w:val="0060535D"/>
    <w:rsid w:val="00631A54"/>
    <w:rsid w:val="006419CA"/>
    <w:rsid w:val="00647FD3"/>
    <w:rsid w:val="00654622"/>
    <w:rsid w:val="00660E3C"/>
    <w:rsid w:val="00662842"/>
    <w:rsid w:val="00663704"/>
    <w:rsid w:val="00672C2B"/>
    <w:rsid w:val="00674FB3"/>
    <w:rsid w:val="006753BA"/>
    <w:rsid w:val="00690942"/>
    <w:rsid w:val="006A233C"/>
    <w:rsid w:val="006C31EB"/>
    <w:rsid w:val="006D6E62"/>
    <w:rsid w:val="006E38E3"/>
    <w:rsid w:val="006F1317"/>
    <w:rsid w:val="006F32F2"/>
    <w:rsid w:val="00700139"/>
    <w:rsid w:val="007254FC"/>
    <w:rsid w:val="00741CB3"/>
    <w:rsid w:val="00743E89"/>
    <w:rsid w:val="00744084"/>
    <w:rsid w:val="0075414A"/>
    <w:rsid w:val="00761A7C"/>
    <w:rsid w:val="0077195B"/>
    <w:rsid w:val="007755E8"/>
    <w:rsid w:val="00795DD4"/>
    <w:rsid w:val="007A054B"/>
    <w:rsid w:val="007B5F63"/>
    <w:rsid w:val="007E7361"/>
    <w:rsid w:val="007E7A04"/>
    <w:rsid w:val="008045E4"/>
    <w:rsid w:val="00804EDF"/>
    <w:rsid w:val="00827502"/>
    <w:rsid w:val="00836920"/>
    <w:rsid w:val="008422D4"/>
    <w:rsid w:val="00842903"/>
    <w:rsid w:val="0086328D"/>
    <w:rsid w:val="00867DFE"/>
    <w:rsid w:val="00871A6F"/>
    <w:rsid w:val="00871E89"/>
    <w:rsid w:val="008843C9"/>
    <w:rsid w:val="00885790"/>
    <w:rsid w:val="008B6CD0"/>
    <w:rsid w:val="008C2270"/>
    <w:rsid w:val="008C5809"/>
    <w:rsid w:val="008E4146"/>
    <w:rsid w:val="008F2EC8"/>
    <w:rsid w:val="00911BD1"/>
    <w:rsid w:val="0092116F"/>
    <w:rsid w:val="00921E03"/>
    <w:rsid w:val="00930EE2"/>
    <w:rsid w:val="00970525"/>
    <w:rsid w:val="009A091B"/>
    <w:rsid w:val="009A0B80"/>
    <w:rsid w:val="009A526C"/>
    <w:rsid w:val="009A5556"/>
    <w:rsid w:val="00A3109C"/>
    <w:rsid w:val="00AB2F33"/>
    <w:rsid w:val="00AE1992"/>
    <w:rsid w:val="00AF491B"/>
    <w:rsid w:val="00B279A0"/>
    <w:rsid w:val="00B5524B"/>
    <w:rsid w:val="00B610FA"/>
    <w:rsid w:val="00B845D5"/>
    <w:rsid w:val="00BA3FDA"/>
    <w:rsid w:val="00BA6967"/>
    <w:rsid w:val="00BB25D0"/>
    <w:rsid w:val="00C06005"/>
    <w:rsid w:val="00C13C0A"/>
    <w:rsid w:val="00C30FF1"/>
    <w:rsid w:val="00C52528"/>
    <w:rsid w:val="00C60104"/>
    <w:rsid w:val="00C715D6"/>
    <w:rsid w:val="00C859DF"/>
    <w:rsid w:val="00C928A3"/>
    <w:rsid w:val="00CD658A"/>
    <w:rsid w:val="00CE105D"/>
    <w:rsid w:val="00CE1F05"/>
    <w:rsid w:val="00CE2B3B"/>
    <w:rsid w:val="00CF68DB"/>
    <w:rsid w:val="00D15709"/>
    <w:rsid w:val="00D175A5"/>
    <w:rsid w:val="00D24D14"/>
    <w:rsid w:val="00D3642A"/>
    <w:rsid w:val="00D37957"/>
    <w:rsid w:val="00D60AEB"/>
    <w:rsid w:val="00D622B4"/>
    <w:rsid w:val="00D7544F"/>
    <w:rsid w:val="00D80127"/>
    <w:rsid w:val="00DC36FF"/>
    <w:rsid w:val="00DD7FD0"/>
    <w:rsid w:val="00DE1DA9"/>
    <w:rsid w:val="00E00628"/>
    <w:rsid w:val="00E00F5E"/>
    <w:rsid w:val="00E24949"/>
    <w:rsid w:val="00E304C3"/>
    <w:rsid w:val="00E34C15"/>
    <w:rsid w:val="00E40249"/>
    <w:rsid w:val="00E41EA9"/>
    <w:rsid w:val="00E43D01"/>
    <w:rsid w:val="00E611A0"/>
    <w:rsid w:val="00E61231"/>
    <w:rsid w:val="00E65D15"/>
    <w:rsid w:val="00E86A86"/>
    <w:rsid w:val="00E90AD6"/>
    <w:rsid w:val="00E9515A"/>
    <w:rsid w:val="00EA1E17"/>
    <w:rsid w:val="00EA43E6"/>
    <w:rsid w:val="00EB36F3"/>
    <w:rsid w:val="00EC3752"/>
    <w:rsid w:val="00ED7A46"/>
    <w:rsid w:val="00EF60E3"/>
    <w:rsid w:val="00F042E7"/>
    <w:rsid w:val="00F25361"/>
    <w:rsid w:val="00F44B98"/>
    <w:rsid w:val="00F453DF"/>
    <w:rsid w:val="00F60C98"/>
    <w:rsid w:val="00F968F3"/>
    <w:rsid w:val="00FA5DE5"/>
    <w:rsid w:val="00FB5A09"/>
    <w:rsid w:val="00FC389E"/>
    <w:rsid w:val="00FC62A4"/>
    <w:rsid w:val="00FD7B5E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0E754C-ECEE-4214-8AF6-DF75C216FB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472</TotalTime>
  <Pages>1</Pages>
  <Words>1671</Words>
  <Characters>9025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10675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Anna Yukimi</cp:lastModifiedBy>
  <cp:revision>139</cp:revision>
  <cp:lastPrinted>2022-10-22T20:21:00Z</cp:lastPrinted>
  <dcterms:created xsi:type="dcterms:W3CDTF">2016-03-22T02:06:00Z</dcterms:created>
  <dcterms:modified xsi:type="dcterms:W3CDTF">2022-10-22T20:22:00Z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