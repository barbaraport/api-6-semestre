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Heading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Heading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Heading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ListParagraph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Heading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Heading1"/>
      </w:pPr>
      <w:r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lastRenderedPageBreak/>
        <w:t>Cada integrante deverá receber R$50,00 por hora, portanto, em conformidade com o tempo estimado:</w:t>
      </w:r>
    </w:p>
    <w:p w14:paraId="445B3F3C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R$1.071,00 por integrante;</w:t>
      </w:r>
    </w:p>
    <w:p w14:paraId="7B95CA3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R$7.500,00 considerando toda a equipe;</w:t>
      </w:r>
    </w:p>
    <w:p w14:paraId="3C7BB5FD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R$30.000,00.</w:t>
      </w:r>
    </w:p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Heading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Product</w:t>
      </w:r>
      <w:proofErr w:type="spellEnd"/>
      <w:r w:rsidRPr="007254F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Owner</w:t>
      </w:r>
      <w:proofErr w:type="spellEnd"/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74A6C197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R$1.071,00 por integrante;</w:t>
      </w:r>
    </w:p>
    <w:p w14:paraId="3C5DA6E8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R$7.500,00 considerando toda a equipe;</w:t>
      </w:r>
    </w:p>
    <w:p w14:paraId="6FD8DF3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R$30.000,00.</w:t>
      </w:r>
    </w:p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21h;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Heading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4939D7A6" w14:textId="753A964A" w:rsidR="00092936" w:rsidRDefault="00092936" w:rsidP="00867DFE">
      <w:pPr>
        <w:pStyle w:val="ListParagraph"/>
        <w:numPr>
          <w:ilvl w:val="0"/>
          <w:numId w:val="7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2DDA4377" w14:textId="2DF91F7D" w:rsidR="00867DFE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</w:t>
      </w:r>
      <w:r w:rsidR="00273D83" w:rsidRPr="00273D83">
        <w:rPr>
          <w:rFonts w:cs="Arial"/>
          <w:szCs w:val="20"/>
        </w:rPr>
        <w:t>:</w:t>
      </w:r>
    </w:p>
    <w:p w14:paraId="71C12BD6" w14:textId="025D329E" w:rsidR="00867DFE" w:rsidRDefault="006F32F2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 w:rsidR="00867DFE"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 w:rsidR="00867DFE">
        <w:rPr>
          <w:rFonts w:cs="Arial"/>
          <w:szCs w:val="20"/>
        </w:rPr>
        <w:t>;</w:t>
      </w:r>
    </w:p>
    <w:p w14:paraId="72413010" w14:textId="1A6A1F67" w:rsidR="00867DFE" w:rsidRDefault="006F32F2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 w:rsidR="00867DFE"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 w:rsidR="00867DFE">
        <w:rPr>
          <w:rFonts w:cs="Arial"/>
          <w:szCs w:val="20"/>
        </w:rPr>
        <w:t>;</w:t>
      </w:r>
    </w:p>
    <w:p w14:paraId="3625B85B" w14:textId="34A9F2F4" w:rsidR="006F32F2" w:rsidRPr="00867DFE" w:rsidRDefault="006F32F2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158EFD2F" w14:textId="77777777" w:rsidR="0060535D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</w:t>
      </w:r>
      <w:r w:rsidR="00273D83" w:rsidRPr="00273D83">
        <w:rPr>
          <w:rFonts w:cs="Arial"/>
          <w:szCs w:val="20"/>
        </w:rPr>
        <w:t>:</w:t>
      </w:r>
    </w:p>
    <w:p w14:paraId="360B8064" w14:textId="7B3EB306" w:rsidR="00D24D14" w:rsidRDefault="00D24D14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 w:rsidR="000E2E36">
        <w:rPr>
          <w:rFonts w:cs="Arial"/>
          <w:szCs w:val="20"/>
        </w:rPr>
        <w:t>;</w:t>
      </w:r>
    </w:p>
    <w:p w14:paraId="2F66DE19" w14:textId="566511C6" w:rsidR="000E2E36" w:rsidRDefault="000E2E36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7E67B0D2" w14:textId="3946D718" w:rsidR="000E2E36" w:rsidRDefault="000E2E36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6DB683E4" w14:textId="66FDF3CD" w:rsidR="000E2E36" w:rsidRPr="0060535D" w:rsidRDefault="000E2E36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2C449E12" w14:textId="37F15C8F" w:rsidR="00AB2F33" w:rsidRPr="00273D83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15F3A161" w14:textId="3418DC7E" w:rsidR="00AB2F33" w:rsidRPr="002B6B7E" w:rsidRDefault="00AB2F33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0:</w:t>
      </w:r>
    </w:p>
    <w:p w14:paraId="38CF8EBD" w14:textId="0BB7BC33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plantas de soja;</w:t>
      </w:r>
    </w:p>
    <w:p w14:paraId="22BBB10B" w14:textId="4FB11983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vagens na planta de soja;</w:t>
      </w:r>
    </w:p>
    <w:p w14:paraId="582CA09D" w14:textId="082EA45B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Marcar na imagem as vagens encontradas na planta de soja;</w:t>
      </w:r>
    </w:p>
    <w:p w14:paraId="0063DFD3" w14:textId="7455DAB7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Fazer a contagem de quantas vagens foram encontradas na planta de soja.</w:t>
      </w:r>
    </w:p>
    <w:p w14:paraId="70489A40" w14:textId="1CB496E5" w:rsidR="00AB2F33" w:rsidRPr="002B6B7E" w:rsidRDefault="00AB2F33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lastRenderedPageBreak/>
        <w:t>Sprint 1:</w:t>
      </w:r>
    </w:p>
    <w:p w14:paraId="570D7EC5" w14:textId="4CEFB310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22B54A2D" w14:textId="4B62D8A1" w:rsidR="00AB2F33" w:rsidRPr="002B6B7E" w:rsidRDefault="00700139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Interface para exibir ao usuário o resultado da imagem analisada, onde as vagens e plantas são marcadas na imagem;</w:t>
      </w:r>
    </w:p>
    <w:p w14:paraId="24CBED31" w14:textId="768DF4D7" w:rsidR="00700139" w:rsidRPr="002B6B7E" w:rsidRDefault="00700139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vagens na planta de acordo com o resultado da análise da imagem</w:t>
      </w:r>
      <w:r w:rsidR="0092116F">
        <w:rPr>
          <w:rFonts w:cs="Arial"/>
          <w:szCs w:val="20"/>
        </w:rPr>
        <w:t>.</w:t>
      </w:r>
    </w:p>
    <w:p w14:paraId="45C03500" w14:textId="55BF2421" w:rsidR="00AB2F33" w:rsidRPr="002B6B7E" w:rsidRDefault="00AB2F33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2:</w:t>
      </w:r>
    </w:p>
    <w:p w14:paraId="20D9FA34" w14:textId="5CA25A77" w:rsidR="004F2D19" w:rsidRPr="002B6B7E" w:rsidRDefault="004F2D19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5B757A78" w14:textId="44F9FAEC" w:rsidR="004F2D19" w:rsidRPr="002B6B7E" w:rsidRDefault="00EA43E6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Treinamento do modelo para reconhecer vagens com X grãos de soja;</w:t>
      </w:r>
    </w:p>
    <w:p w14:paraId="3BFC975D" w14:textId="3B807F82" w:rsidR="004F2D19" w:rsidRPr="002B6B7E" w:rsidRDefault="004F2D19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grãos na planta de acordo com o resultado da análise da imagem.</w:t>
      </w:r>
    </w:p>
    <w:p w14:paraId="15F43810" w14:textId="4BA86868" w:rsidR="00AB2F33" w:rsidRPr="002B6B7E" w:rsidRDefault="00AB2F33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3:</w:t>
      </w:r>
    </w:p>
    <w:p w14:paraId="078C2627" w14:textId="268A9E83" w:rsidR="00273D83" w:rsidRPr="00E65D15" w:rsidRDefault="008E4146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Ajustes de performance e qualidade do reconhecimento.</w:t>
      </w:r>
    </w:p>
    <w:p w14:paraId="042B14EA" w14:textId="77777777" w:rsidR="00E65D15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</w:t>
      </w:r>
      <w:r w:rsidR="00273D83" w:rsidRPr="00273D83">
        <w:rPr>
          <w:rFonts w:cs="Arial"/>
          <w:szCs w:val="20"/>
        </w:rPr>
        <w:t>:</w:t>
      </w:r>
    </w:p>
    <w:p w14:paraId="72E07E20" w14:textId="65715453" w:rsidR="00E65D15" w:rsidRDefault="00E65D15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47BCD0EA" w14:textId="7CB8F26C" w:rsidR="00E65D15" w:rsidRDefault="005F2D7F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454C6301" w14:textId="1E5DEF3D" w:rsidR="00D24D14" w:rsidRPr="00E65D15" w:rsidRDefault="00E611A0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="00D24D14" w:rsidRPr="00E65D15">
        <w:rPr>
          <w:rFonts w:cs="Arial"/>
          <w:szCs w:val="20"/>
        </w:rPr>
        <w:t>simulações envolvendo os mais diferentes cenários.</w:t>
      </w:r>
    </w:p>
    <w:p w14:paraId="7140D6B2" w14:textId="668753FE" w:rsidR="00E65D15" w:rsidRDefault="002F7A0B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</w:t>
      </w:r>
      <w:r w:rsidR="00240433" w:rsidRPr="00273D83">
        <w:rPr>
          <w:rFonts w:cs="Arial"/>
          <w:szCs w:val="20"/>
        </w:rPr>
        <w:t xml:space="preserve"> do projeto</w:t>
      </w:r>
      <w:r w:rsidR="00273D83" w:rsidRPr="00273D83">
        <w:rPr>
          <w:rFonts w:cs="Arial"/>
          <w:szCs w:val="20"/>
        </w:rPr>
        <w:t>:</w:t>
      </w:r>
    </w:p>
    <w:p w14:paraId="70AE3201" w14:textId="427CA169" w:rsidR="008C2270" w:rsidRDefault="008C2270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174F82AD" w14:textId="0BCB0503" w:rsidR="008C2270" w:rsidRPr="008C2270" w:rsidRDefault="008C2270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7A2ABAAE" w14:textId="77777777" w:rsidR="002A19BF" w:rsidRPr="00AA3C95" w:rsidRDefault="002A19BF" w:rsidP="002A19BF">
      <w:pPr>
        <w:pStyle w:val="Heading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9A5556" w:rsidRPr="00C52528" w14:paraId="363CBDA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E9999A" w14:textId="53459D9E" w:rsidR="009A5556" w:rsidRDefault="009A5556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18B66F9B" w14:textId="377A0F1E" w:rsidR="009A5556" w:rsidRPr="002B6B7E" w:rsidRDefault="009A5556" w:rsidP="00C76417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ehSoja</w:t>
            </w:r>
            <w:proofErr w:type="spellEnd"/>
          </w:p>
        </w:tc>
        <w:tc>
          <w:tcPr>
            <w:tcW w:w="3976" w:type="dxa"/>
            <w:vAlign w:val="center"/>
          </w:tcPr>
          <w:p w14:paraId="29E44BCD" w14:textId="2B1C70F1" w:rsidR="009A5556" w:rsidRDefault="00E90AD6" w:rsidP="00C76417">
            <w:pPr>
              <w:jc w:val="center"/>
            </w:pPr>
            <w:r>
              <w:t xml:space="preserve">Aplicativo 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539177D9" w:rsidR="001C1F3F" w:rsidRPr="00CE3355" w:rsidRDefault="001C1F3F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2031BE" w:rsidRPr="00C52528" w14:paraId="7894ECD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F25809A" w14:textId="11DC31CC" w:rsidR="002031BE" w:rsidRDefault="002031BE" w:rsidP="00C76417">
            <w:pPr>
              <w:pStyle w:val="Tabela"/>
              <w:jc w:val="center"/>
            </w:pPr>
            <w:r>
              <w:t>1.1</w:t>
            </w:r>
          </w:p>
        </w:tc>
        <w:tc>
          <w:tcPr>
            <w:tcW w:w="3150" w:type="dxa"/>
            <w:vAlign w:val="center"/>
          </w:tcPr>
          <w:p w14:paraId="4CC362B2" w14:textId="2E62597E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Tirar dúvidas </w:t>
            </w:r>
            <w:r>
              <w:rPr>
                <w:rFonts w:cs="Arial"/>
                <w:szCs w:val="20"/>
              </w:rPr>
              <w:t>sobre o</w:t>
            </w:r>
            <w:r w:rsidRPr="00867DFE">
              <w:rPr>
                <w:rFonts w:cs="Arial"/>
                <w:szCs w:val="20"/>
              </w:rPr>
              <w:t xml:space="preserve"> projeto</w:t>
            </w:r>
          </w:p>
        </w:tc>
        <w:tc>
          <w:tcPr>
            <w:tcW w:w="3976" w:type="dxa"/>
            <w:vAlign w:val="center"/>
          </w:tcPr>
          <w:p w14:paraId="7EAE1CD4" w14:textId="680A53BF" w:rsidR="002031BE" w:rsidRDefault="002031BE" w:rsidP="00C76417">
            <w:pPr>
              <w:jc w:val="center"/>
            </w:pPr>
            <w:r>
              <w:t>Ter em mente boa parte dos detalhes que precisam ser considerados durante o desenvolvimento da solução</w:t>
            </w:r>
          </w:p>
        </w:tc>
      </w:tr>
      <w:tr w:rsidR="002031BE" w:rsidRPr="00C52528" w14:paraId="0A8BD444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31CB41B" w14:textId="271269A6" w:rsidR="002031BE" w:rsidRDefault="002031BE" w:rsidP="00C76417">
            <w:pPr>
              <w:pStyle w:val="Tabela"/>
              <w:jc w:val="center"/>
            </w:pPr>
            <w:r>
              <w:t>1.2</w:t>
            </w:r>
          </w:p>
        </w:tc>
        <w:tc>
          <w:tcPr>
            <w:tcW w:w="3150" w:type="dxa"/>
            <w:vAlign w:val="center"/>
          </w:tcPr>
          <w:p w14:paraId="2F3664D9" w14:textId="59505E66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Analisar </w:t>
            </w:r>
            <w:r>
              <w:rPr>
                <w:rFonts w:cs="Arial"/>
                <w:szCs w:val="20"/>
              </w:rPr>
              <w:t xml:space="preserve">o conhecimento de cada integrante </w:t>
            </w:r>
            <w:r w:rsidRPr="00867DFE">
              <w:rPr>
                <w:rFonts w:cs="Arial"/>
                <w:szCs w:val="20"/>
              </w:rPr>
              <w:t>da equipe</w:t>
            </w:r>
          </w:p>
        </w:tc>
        <w:tc>
          <w:tcPr>
            <w:tcW w:w="3976" w:type="dxa"/>
            <w:vAlign w:val="center"/>
          </w:tcPr>
          <w:p w14:paraId="54C7A82E" w14:textId="55941627" w:rsidR="002031BE" w:rsidRDefault="00155CF6" w:rsidP="00C76417">
            <w:pPr>
              <w:jc w:val="center"/>
            </w:pPr>
            <w:r>
              <w:t>Registrar em quais requisitos cada um pode ajudar da melhor forma</w:t>
            </w:r>
          </w:p>
        </w:tc>
      </w:tr>
      <w:tr w:rsidR="002031BE" w:rsidRPr="00C52528" w14:paraId="5D6196E6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66E1757" w14:textId="2F3997DC" w:rsidR="002031BE" w:rsidRDefault="002031BE" w:rsidP="00C76417">
            <w:pPr>
              <w:pStyle w:val="Tabela"/>
              <w:jc w:val="center"/>
            </w:pPr>
            <w:r>
              <w:t>1.3</w:t>
            </w:r>
          </w:p>
        </w:tc>
        <w:tc>
          <w:tcPr>
            <w:tcW w:w="3150" w:type="dxa"/>
            <w:vAlign w:val="center"/>
          </w:tcPr>
          <w:p w14:paraId="4882256B" w14:textId="18D347CB" w:rsidR="002031BE" w:rsidRPr="002B6B7E" w:rsidRDefault="008C58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 w:rsidRPr="00867DFE">
              <w:rPr>
                <w:rFonts w:cs="Arial"/>
                <w:szCs w:val="20"/>
              </w:rPr>
              <w:t>judar a chegar na solução estipulada primeiramente</w:t>
            </w:r>
          </w:p>
        </w:tc>
        <w:tc>
          <w:tcPr>
            <w:tcW w:w="3976" w:type="dxa"/>
            <w:vAlign w:val="center"/>
          </w:tcPr>
          <w:p w14:paraId="43E25848" w14:textId="21DBB8AD" w:rsidR="002031BE" w:rsidRDefault="00FD7B5E" w:rsidP="00C76417">
            <w:pPr>
              <w:jc w:val="center"/>
            </w:pPr>
            <w:r>
              <w:t>Assim que todo o backlog estiver definido e priorizado.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017EEEF9" w:rsidR="001C1F3F" w:rsidRPr="00CE3355" w:rsidRDefault="001C1F3F" w:rsidP="00C76417">
            <w:pPr>
              <w:pStyle w:val="Tabela"/>
              <w:jc w:val="center"/>
            </w:pPr>
            <w:r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690942" w:rsidRPr="00C52528" w14:paraId="5F90850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51C6450" w14:textId="79F07B01" w:rsidR="00690942" w:rsidRDefault="00690942" w:rsidP="00C76417">
            <w:pPr>
              <w:pStyle w:val="Tabela"/>
              <w:jc w:val="center"/>
            </w:pPr>
            <w:r>
              <w:t>2.1</w:t>
            </w:r>
          </w:p>
        </w:tc>
        <w:tc>
          <w:tcPr>
            <w:tcW w:w="3150" w:type="dxa"/>
            <w:vAlign w:val="center"/>
          </w:tcPr>
          <w:p w14:paraId="2D4101EB" w14:textId="3D92FADB" w:rsidR="00690942" w:rsidRPr="002B6B7E" w:rsidRDefault="00690942" w:rsidP="00C76417">
            <w:pPr>
              <w:jc w:val="center"/>
              <w:rPr>
                <w:rFonts w:cs="Arial"/>
                <w:szCs w:val="20"/>
              </w:rPr>
            </w:pPr>
            <w:r w:rsidRPr="0060535D">
              <w:rPr>
                <w:rFonts w:cs="Arial"/>
                <w:szCs w:val="20"/>
              </w:rPr>
              <w:t>O projeto será gerenciado pela equipe através de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r w:rsidRPr="0060535D">
              <w:rPr>
                <w:rFonts w:cs="Arial"/>
                <w:i/>
                <w:szCs w:val="20"/>
              </w:rPr>
              <w:t>Scrum Master</w:t>
            </w:r>
            <w:r w:rsidRPr="0060535D">
              <w:rPr>
                <w:rFonts w:cs="Arial"/>
                <w:szCs w:val="20"/>
              </w:rPr>
              <w:t>,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proofErr w:type="spellStart"/>
            <w:r w:rsidRPr="0060535D">
              <w:rPr>
                <w:rFonts w:cs="Arial"/>
                <w:i/>
                <w:szCs w:val="20"/>
              </w:rPr>
              <w:t>Product</w:t>
            </w:r>
            <w:proofErr w:type="spellEnd"/>
            <w:r w:rsidRPr="0060535D">
              <w:rPr>
                <w:rFonts w:cs="Arial"/>
                <w:i/>
                <w:szCs w:val="20"/>
              </w:rPr>
              <w:t xml:space="preserve"> </w:t>
            </w:r>
            <w:proofErr w:type="spellStart"/>
            <w:r w:rsidRPr="0060535D">
              <w:rPr>
                <w:rFonts w:cs="Arial"/>
                <w:i/>
                <w:szCs w:val="20"/>
              </w:rPr>
              <w:t>Owner</w:t>
            </w:r>
            <w:proofErr w:type="spellEnd"/>
            <w:r w:rsidRPr="0060535D">
              <w:rPr>
                <w:rFonts w:cs="Arial"/>
                <w:szCs w:val="20"/>
              </w:rPr>
              <w:t xml:space="preserve"> e 5 (cinco) desenvolvedores, além de 5 (cinco) integrantes da empresa contratada que farão o gerenciamento, por serem clientes do certame</w:t>
            </w:r>
          </w:p>
        </w:tc>
        <w:tc>
          <w:tcPr>
            <w:tcW w:w="3976" w:type="dxa"/>
            <w:vAlign w:val="center"/>
          </w:tcPr>
          <w:p w14:paraId="31F35855" w14:textId="79D3F5BA" w:rsidR="00690942" w:rsidRDefault="00690942" w:rsidP="00C76417">
            <w:pPr>
              <w:jc w:val="center"/>
            </w:pPr>
            <w:r>
              <w:t xml:space="preserve">Somente quando o </w:t>
            </w:r>
            <w:r w:rsidRPr="00690942">
              <w:rPr>
                <w:i/>
                <w:iCs/>
              </w:rPr>
              <w:t>Scrum Master</w:t>
            </w:r>
            <w:r>
              <w:t xml:space="preserve"> e o </w:t>
            </w:r>
            <w:r w:rsidRPr="00690942">
              <w:rPr>
                <w:i/>
                <w:iCs/>
              </w:rPr>
              <w:t>Produ</w:t>
            </w:r>
            <w:proofErr w:type="spellStart"/>
            <w:r w:rsidRPr="00690942">
              <w:rPr>
                <w:i/>
                <w:iCs/>
              </w:rPr>
              <w:t>ct</w:t>
            </w:r>
            <w:proofErr w:type="spellEnd"/>
            <w:r w:rsidRPr="00690942">
              <w:rPr>
                <w:i/>
                <w:iCs/>
              </w:rPr>
              <w:t xml:space="preserve"> </w:t>
            </w:r>
            <w:proofErr w:type="spellStart"/>
            <w:r w:rsidRPr="00690942">
              <w:rPr>
                <w:i/>
                <w:iCs/>
              </w:rPr>
              <w:t>Owner</w:t>
            </w:r>
            <w:proofErr w:type="spellEnd"/>
            <w:r>
              <w:t xml:space="preserve"> forem escolhidos</w:t>
            </w:r>
          </w:p>
        </w:tc>
      </w:tr>
      <w:tr w:rsidR="00690942" w:rsidRPr="00C52528" w14:paraId="3E973B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509A44A" w14:textId="262052E4" w:rsidR="00690942" w:rsidRDefault="00D15709" w:rsidP="00C76417">
            <w:pPr>
              <w:pStyle w:val="Tabela"/>
              <w:jc w:val="center"/>
            </w:pPr>
            <w:r>
              <w:t>2.2</w:t>
            </w:r>
          </w:p>
        </w:tc>
        <w:tc>
          <w:tcPr>
            <w:tcW w:w="3150" w:type="dxa"/>
            <w:vAlign w:val="center"/>
          </w:tcPr>
          <w:p w14:paraId="4DF0876B" w14:textId="71E36D90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do Termo de Abertura do Projeto</w:t>
            </w:r>
          </w:p>
        </w:tc>
        <w:tc>
          <w:tcPr>
            <w:tcW w:w="3976" w:type="dxa"/>
            <w:vAlign w:val="center"/>
          </w:tcPr>
          <w:p w14:paraId="1F87FA3A" w14:textId="16C6A53C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05F8BC2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32E53DF" w14:textId="0CE7F699" w:rsidR="00690942" w:rsidRDefault="00D15709" w:rsidP="00C76417">
            <w:pPr>
              <w:pStyle w:val="Tabela"/>
              <w:jc w:val="center"/>
            </w:pPr>
            <w:r>
              <w:t>2.3</w:t>
            </w:r>
          </w:p>
        </w:tc>
        <w:tc>
          <w:tcPr>
            <w:tcW w:w="3150" w:type="dxa"/>
            <w:vAlign w:val="center"/>
          </w:tcPr>
          <w:p w14:paraId="035478D1" w14:textId="6C68366E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da Declaração de Escopo do Projeto</w:t>
            </w:r>
          </w:p>
        </w:tc>
        <w:tc>
          <w:tcPr>
            <w:tcW w:w="3976" w:type="dxa"/>
            <w:vAlign w:val="center"/>
          </w:tcPr>
          <w:p w14:paraId="5AABA57E" w14:textId="4D0AD194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53AA0BC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87EB980" w14:textId="39EE07D9" w:rsidR="00690942" w:rsidRDefault="00D15709" w:rsidP="00C76417">
            <w:pPr>
              <w:pStyle w:val="Tabela"/>
              <w:jc w:val="center"/>
            </w:pPr>
            <w:r>
              <w:t>2.4</w:t>
            </w:r>
          </w:p>
        </w:tc>
        <w:tc>
          <w:tcPr>
            <w:tcW w:w="3150" w:type="dxa"/>
            <w:vAlign w:val="center"/>
          </w:tcPr>
          <w:p w14:paraId="309F6E45" w14:textId="1C13C703" w:rsidR="00690942" w:rsidRPr="002B6B7E" w:rsidRDefault="00662842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Criação do gráfico de </w:t>
            </w:r>
            <w:proofErr w:type="spellStart"/>
            <w:r w:rsidRPr="00921E03">
              <w:rPr>
                <w:rFonts w:cs="Arial"/>
                <w:i/>
                <w:iCs/>
                <w:szCs w:val="20"/>
              </w:rPr>
              <w:t>Burndown</w:t>
            </w:r>
            <w:proofErr w:type="spellEnd"/>
          </w:p>
        </w:tc>
        <w:tc>
          <w:tcPr>
            <w:tcW w:w="3976" w:type="dxa"/>
            <w:vAlign w:val="center"/>
          </w:tcPr>
          <w:p w14:paraId="6F560FD3" w14:textId="7D436A6B" w:rsidR="00690942" w:rsidRDefault="00662842" w:rsidP="00C76417">
            <w:pPr>
              <w:jc w:val="center"/>
            </w:pPr>
            <w:r>
              <w:t xml:space="preserve">Somente quando o documento estiver com o seu </w:t>
            </w:r>
            <w:proofErr w:type="spellStart"/>
            <w:r w:rsidRPr="00662842">
              <w:rPr>
                <w:i/>
                <w:iCs/>
              </w:rPr>
              <w:t>template</w:t>
            </w:r>
            <w:proofErr w:type="spellEnd"/>
            <w:r>
              <w:t xml:space="preserve"> criado e os cálculos forem feitos de forma automática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6BBA7B20" w:rsidR="001C1F3F" w:rsidRDefault="001C1F3F" w:rsidP="00C76417">
            <w:pPr>
              <w:pStyle w:val="Tabela"/>
              <w:jc w:val="center"/>
            </w:pPr>
            <w:r>
              <w:lastRenderedPageBreak/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667DA540" w:rsidR="001C1F3F" w:rsidRDefault="001C1F3F" w:rsidP="00C76417">
            <w:pPr>
              <w:pStyle w:val="Tabela"/>
              <w:jc w:val="center"/>
            </w:pPr>
            <w:r>
              <w:t>3.1</w:t>
            </w:r>
          </w:p>
        </w:tc>
        <w:tc>
          <w:tcPr>
            <w:tcW w:w="3150" w:type="dxa"/>
            <w:vAlign w:val="center"/>
          </w:tcPr>
          <w:p w14:paraId="1C8F517B" w14:textId="5977C2D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0</w:t>
            </w:r>
          </w:p>
        </w:tc>
        <w:tc>
          <w:tcPr>
            <w:tcW w:w="3976" w:type="dxa"/>
            <w:vAlign w:val="center"/>
          </w:tcPr>
          <w:p w14:paraId="4135A856" w14:textId="573A6D94" w:rsidR="001C1F3F" w:rsidRPr="00C52528" w:rsidRDefault="009A526C" w:rsidP="00C76417">
            <w:pPr>
              <w:jc w:val="center"/>
            </w:pPr>
            <w:r>
              <w:t>Conseguir identificar a planta de soja e vagens em uma imagem, além de contar a quantidade de vagens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05FC0A0F" w:rsidR="001C1F3F" w:rsidRDefault="001C1F3F" w:rsidP="00C76417">
            <w:pPr>
              <w:pStyle w:val="Tabela"/>
              <w:jc w:val="center"/>
            </w:pPr>
            <w:r>
              <w:t>3.1.1</w:t>
            </w:r>
          </w:p>
        </w:tc>
        <w:tc>
          <w:tcPr>
            <w:tcW w:w="3150" w:type="dxa"/>
            <w:vAlign w:val="center"/>
          </w:tcPr>
          <w:p w14:paraId="25E8874C" w14:textId="4EB7B410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3C817A69" w:rsidR="001C1F3F" w:rsidRPr="00C52528" w:rsidRDefault="00201893" w:rsidP="00C76417">
            <w:pPr>
              <w:jc w:val="center"/>
            </w:pPr>
            <w:r>
              <w:t>Conseguir reconhecer, em uma imagem, o que é (ou não)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72639E1B" w:rsidR="001C1F3F" w:rsidRDefault="001C1F3F" w:rsidP="00C76417">
            <w:pPr>
              <w:pStyle w:val="Tabela"/>
              <w:jc w:val="center"/>
            </w:pPr>
            <w:r>
              <w:t>3.1.2</w:t>
            </w:r>
          </w:p>
        </w:tc>
        <w:tc>
          <w:tcPr>
            <w:tcW w:w="3150" w:type="dxa"/>
            <w:vAlign w:val="center"/>
          </w:tcPr>
          <w:p w14:paraId="62D7CBF0" w14:textId="6E39161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336FDEB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2E44048" w14:textId="06BDD3B3" w:rsidR="001C1F3F" w:rsidRDefault="001C1F3F" w:rsidP="00C76417">
            <w:pPr>
              <w:pStyle w:val="Tabela"/>
              <w:jc w:val="center"/>
            </w:pPr>
            <w:r>
              <w:t>3.1.3</w:t>
            </w:r>
          </w:p>
        </w:tc>
        <w:tc>
          <w:tcPr>
            <w:tcW w:w="3150" w:type="dxa"/>
            <w:vAlign w:val="center"/>
          </w:tcPr>
          <w:p w14:paraId="1982EF3D" w14:textId="0597950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Marcar na imagem as vagens encontradas na planta de soja</w:t>
            </w:r>
          </w:p>
        </w:tc>
        <w:tc>
          <w:tcPr>
            <w:tcW w:w="3976" w:type="dxa"/>
            <w:vAlign w:val="center"/>
          </w:tcPr>
          <w:p w14:paraId="4F20ABE9" w14:textId="5BE00AC5" w:rsidR="001C1F3F" w:rsidRPr="00C52528" w:rsidRDefault="00F25361" w:rsidP="00C76417">
            <w:pPr>
              <w:jc w:val="center"/>
            </w:pPr>
            <w:r>
              <w:t>A partir das vagens reconhecidas, ter a quantidade delas na planta de soja</w:t>
            </w:r>
          </w:p>
        </w:tc>
      </w:tr>
      <w:tr w:rsidR="001C1F3F" w:rsidRPr="00C52528" w14:paraId="6F65DF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87E1351" w14:textId="3EE351E0" w:rsidR="001C1F3F" w:rsidRDefault="001C1F3F" w:rsidP="00C76417">
            <w:pPr>
              <w:pStyle w:val="Tabela"/>
              <w:jc w:val="center"/>
            </w:pPr>
            <w:r>
              <w:t>3.1.4</w:t>
            </w:r>
          </w:p>
        </w:tc>
        <w:tc>
          <w:tcPr>
            <w:tcW w:w="3150" w:type="dxa"/>
            <w:vAlign w:val="center"/>
          </w:tcPr>
          <w:p w14:paraId="27B7E4CB" w14:textId="7F34563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Fazer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54D0F578" w14:textId="511715E5" w:rsidR="001C1F3F" w:rsidRPr="00C52528" w:rsidRDefault="00447CB2" w:rsidP="00C76417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51695153" w:rsidR="001C1F3F" w:rsidRDefault="001C1F3F" w:rsidP="00C76417">
            <w:pPr>
              <w:pStyle w:val="Tabela"/>
              <w:jc w:val="center"/>
            </w:pPr>
            <w:r>
              <w:t>3.2</w:t>
            </w:r>
          </w:p>
        </w:tc>
        <w:tc>
          <w:tcPr>
            <w:tcW w:w="3150" w:type="dxa"/>
            <w:vAlign w:val="center"/>
          </w:tcPr>
          <w:p w14:paraId="7230EDA5" w14:textId="7604255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1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7AD5A200" w:rsidR="001C1F3F" w:rsidRDefault="001C1F3F" w:rsidP="00C76417">
            <w:pPr>
              <w:pStyle w:val="Tabela"/>
              <w:jc w:val="center"/>
            </w:pPr>
            <w:r>
              <w:t>3.2.1</w:t>
            </w:r>
          </w:p>
        </w:tc>
        <w:tc>
          <w:tcPr>
            <w:tcW w:w="3150" w:type="dxa"/>
            <w:vAlign w:val="center"/>
          </w:tcPr>
          <w:p w14:paraId="6A85F9C3" w14:textId="11F0DD7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7C00349A" w:rsidR="001C1F3F" w:rsidRDefault="001C1F3F" w:rsidP="00C76417">
            <w:pPr>
              <w:pStyle w:val="Tabela"/>
              <w:jc w:val="center"/>
            </w:pPr>
            <w:r>
              <w:t>3.2.2</w:t>
            </w:r>
          </w:p>
        </w:tc>
        <w:tc>
          <w:tcPr>
            <w:tcW w:w="3150" w:type="dxa"/>
            <w:vAlign w:val="center"/>
          </w:tcPr>
          <w:p w14:paraId="7F1C7036" w14:textId="19ED253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1C1F3F" w:rsidRPr="00C52528" w14:paraId="295964E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B530668" w14:textId="5C8C532A" w:rsidR="001C1F3F" w:rsidRDefault="001C1F3F" w:rsidP="00C76417">
            <w:pPr>
              <w:pStyle w:val="Tabela"/>
              <w:jc w:val="center"/>
            </w:pPr>
            <w:r>
              <w:t>3.2.3</w:t>
            </w:r>
          </w:p>
        </w:tc>
        <w:tc>
          <w:tcPr>
            <w:tcW w:w="3150" w:type="dxa"/>
            <w:vAlign w:val="center"/>
          </w:tcPr>
          <w:p w14:paraId="1B2998AD" w14:textId="10D0FFC3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vagens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25D2F6F9" w14:textId="3317066A" w:rsidR="001C1F3F" w:rsidRPr="00C52528" w:rsidRDefault="0017313C" w:rsidP="00C76417">
            <w:pPr>
              <w:jc w:val="center"/>
            </w:pPr>
            <w:r>
              <w:t>A interface deve ser completamente funcional, intuitiva para o usuário e deve exibir a quantidade de vagens 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0B410709" w:rsidR="00EA43E6" w:rsidRDefault="00EA43E6" w:rsidP="00C76417">
            <w:pPr>
              <w:pStyle w:val="Tabela"/>
              <w:jc w:val="center"/>
            </w:pPr>
            <w:r>
              <w:t>3.3</w:t>
            </w:r>
          </w:p>
        </w:tc>
        <w:tc>
          <w:tcPr>
            <w:tcW w:w="3150" w:type="dxa"/>
            <w:vAlign w:val="center"/>
          </w:tcPr>
          <w:p w14:paraId="668598D6" w14:textId="58B7A229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>Sprint 2</w:t>
            </w:r>
          </w:p>
        </w:tc>
        <w:tc>
          <w:tcPr>
            <w:tcW w:w="3976" w:type="dxa"/>
            <w:vAlign w:val="center"/>
          </w:tcPr>
          <w:p w14:paraId="2E4546A6" w14:textId="0D02EA7B" w:rsidR="00EA43E6" w:rsidRPr="00C52528" w:rsidRDefault="00E41EA9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2C43599E" w:rsidR="001C1F3F" w:rsidRDefault="001C1F3F" w:rsidP="00C76417">
            <w:pPr>
              <w:pStyle w:val="Tabela"/>
              <w:jc w:val="center"/>
            </w:pPr>
            <w:r>
              <w:t>3.3.1</w:t>
            </w:r>
          </w:p>
        </w:tc>
        <w:tc>
          <w:tcPr>
            <w:tcW w:w="3150" w:type="dxa"/>
            <w:vAlign w:val="center"/>
          </w:tcPr>
          <w:p w14:paraId="58739786" w14:textId="512CF68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6588CEE9" w14:textId="3E696BC3" w:rsidR="001C1F3F" w:rsidRPr="00C52528" w:rsidRDefault="00827502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5EC93CD2" w:rsidR="001C1F3F" w:rsidRDefault="001C1F3F" w:rsidP="00C76417">
            <w:pPr>
              <w:pStyle w:val="Tabela"/>
              <w:jc w:val="center"/>
            </w:pPr>
            <w:r>
              <w:t>3.3.2</w:t>
            </w:r>
          </w:p>
        </w:tc>
        <w:tc>
          <w:tcPr>
            <w:tcW w:w="3150" w:type="dxa"/>
            <w:vAlign w:val="center"/>
          </w:tcPr>
          <w:p w14:paraId="094C49A8" w14:textId="00D6756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vagens com X grãos de soja</w:t>
            </w:r>
          </w:p>
        </w:tc>
        <w:tc>
          <w:tcPr>
            <w:tcW w:w="3976" w:type="dxa"/>
            <w:vAlign w:val="center"/>
          </w:tcPr>
          <w:p w14:paraId="4EB25F36" w14:textId="65D0CF15" w:rsidR="001C1F3F" w:rsidRPr="00C52528" w:rsidRDefault="00827502" w:rsidP="00C76417">
            <w:pPr>
              <w:jc w:val="center"/>
            </w:pPr>
            <w:r>
              <w:t xml:space="preserve">Reconhecer corretamente cada grão de soja contido em </w:t>
            </w:r>
            <w:r w:rsidR="00836920">
              <w:t>cada uma das vagens, a partir de uma imagem enviada</w:t>
            </w:r>
          </w:p>
        </w:tc>
      </w:tr>
      <w:tr w:rsidR="001C1F3F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2E5C7E21" w:rsidR="001C1F3F" w:rsidRDefault="001C1F3F" w:rsidP="00C76417">
            <w:pPr>
              <w:pStyle w:val="Tabela"/>
              <w:jc w:val="center"/>
            </w:pPr>
            <w:r>
              <w:t>3.3.3</w:t>
            </w:r>
          </w:p>
        </w:tc>
        <w:tc>
          <w:tcPr>
            <w:tcW w:w="3150" w:type="dxa"/>
            <w:vAlign w:val="center"/>
          </w:tcPr>
          <w:p w14:paraId="2BC6D1E8" w14:textId="7044347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grãos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8C578C9" w:rsidR="001C1F3F" w:rsidRPr="00C52528" w:rsidRDefault="00FA5DE5" w:rsidP="00C76417">
            <w:pPr>
              <w:jc w:val="center"/>
            </w:pPr>
            <w:r>
              <w:t>A interface deve ser completamente funcional, intuitiva para o usuário e deve exibir a quantidade de grãos de soja corretamente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48971BAC" w:rsidR="001C1F3F" w:rsidRDefault="001C1F3F" w:rsidP="00C76417">
            <w:pPr>
              <w:pStyle w:val="Tabela"/>
              <w:jc w:val="center"/>
            </w:pPr>
            <w:r>
              <w:t>3.4</w:t>
            </w:r>
          </w:p>
        </w:tc>
        <w:tc>
          <w:tcPr>
            <w:tcW w:w="3150" w:type="dxa"/>
            <w:vAlign w:val="center"/>
          </w:tcPr>
          <w:p w14:paraId="6B8E5307" w14:textId="32D6C6EB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3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17EBB088" w:rsidR="001C1F3F" w:rsidRDefault="001C1F3F" w:rsidP="00C76417">
            <w:pPr>
              <w:pStyle w:val="Tabela"/>
              <w:jc w:val="center"/>
            </w:pPr>
            <w:r>
              <w:t>3.4.1</w:t>
            </w:r>
          </w:p>
        </w:tc>
        <w:tc>
          <w:tcPr>
            <w:tcW w:w="3150" w:type="dxa"/>
            <w:vAlign w:val="center"/>
          </w:tcPr>
          <w:p w14:paraId="3BEE0B96" w14:textId="5626ECFC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Ajustes de performance e qualidade do reconhecimento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6F33D567" w:rsidR="001C1F3F" w:rsidRDefault="001C1F3F" w:rsidP="00C76417">
            <w:pPr>
              <w:pStyle w:val="Tabela"/>
              <w:jc w:val="center"/>
            </w:pPr>
            <w:r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>O aplicativo deve possuir a maior quantidade de testes possíveis, que cubram todos os cenários imagináveis</w:t>
            </w:r>
            <w:r w:rsidR="003A5B0D">
              <w:t xml:space="preserve"> e erros previsíveis</w:t>
            </w:r>
          </w:p>
        </w:tc>
      </w:tr>
      <w:tr w:rsidR="00D3642A" w:rsidRPr="00C52528" w14:paraId="4EDB91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CDBA475" w14:textId="2E9F14F4" w:rsidR="00D3642A" w:rsidRDefault="00D3642A" w:rsidP="00C76417">
            <w:pPr>
              <w:pStyle w:val="Tabela"/>
              <w:jc w:val="center"/>
            </w:pPr>
            <w:r>
              <w:lastRenderedPageBreak/>
              <w:t>4.1</w:t>
            </w:r>
          </w:p>
        </w:tc>
        <w:tc>
          <w:tcPr>
            <w:tcW w:w="3150" w:type="dxa"/>
            <w:vAlign w:val="center"/>
          </w:tcPr>
          <w:p w14:paraId="114111FF" w14:textId="07ED7DC1" w:rsidR="00D3642A" w:rsidRPr="002B6B7E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Desenvolvimento de testes unitários</w:t>
            </w:r>
          </w:p>
        </w:tc>
        <w:tc>
          <w:tcPr>
            <w:tcW w:w="3976" w:type="dxa"/>
            <w:vAlign w:val="center"/>
          </w:tcPr>
          <w:p w14:paraId="085C0FEC" w14:textId="1F3ECD71" w:rsidR="00D3642A" w:rsidRDefault="00D3642A" w:rsidP="00C76417">
            <w:pPr>
              <w:jc w:val="center"/>
            </w:pPr>
            <w:r>
              <w:t>Os testes devem passar em todos os casos desenvolvidos</w:t>
            </w:r>
          </w:p>
        </w:tc>
      </w:tr>
      <w:tr w:rsidR="00D3642A" w:rsidRPr="00C52528" w14:paraId="43BBDF98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733E440" w14:textId="3074599D" w:rsidR="00D3642A" w:rsidRDefault="00D3642A" w:rsidP="00C76417">
            <w:pPr>
              <w:pStyle w:val="Tabela"/>
              <w:jc w:val="center"/>
            </w:pPr>
            <w:r>
              <w:t>4.2</w:t>
            </w:r>
          </w:p>
        </w:tc>
        <w:tc>
          <w:tcPr>
            <w:tcW w:w="3150" w:type="dxa"/>
            <w:vAlign w:val="center"/>
          </w:tcPr>
          <w:p w14:paraId="6CC81775" w14:textId="41B8635C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Realização de testes funcionais</w:t>
            </w:r>
          </w:p>
        </w:tc>
        <w:tc>
          <w:tcPr>
            <w:tcW w:w="3976" w:type="dxa"/>
            <w:vAlign w:val="center"/>
          </w:tcPr>
          <w:p w14:paraId="5338C3C9" w14:textId="22C6D525" w:rsidR="00D3642A" w:rsidRDefault="00D3642A" w:rsidP="00C76417">
            <w:pPr>
              <w:jc w:val="center"/>
            </w:pPr>
            <w:r>
              <w:t>As principais funcionalidades não podem “quebrar”</w:t>
            </w:r>
          </w:p>
        </w:tc>
      </w:tr>
      <w:tr w:rsidR="00D3642A" w:rsidRPr="00C52528" w14:paraId="1A58F84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BB30CB" w14:textId="558064F4" w:rsidR="00D3642A" w:rsidRDefault="00D3642A" w:rsidP="00C76417">
            <w:pPr>
              <w:pStyle w:val="Tabela"/>
              <w:jc w:val="center"/>
            </w:pPr>
            <w:r>
              <w:t>4.3</w:t>
            </w:r>
          </w:p>
        </w:tc>
        <w:tc>
          <w:tcPr>
            <w:tcW w:w="3150" w:type="dxa"/>
            <w:vAlign w:val="center"/>
          </w:tcPr>
          <w:p w14:paraId="064BD608" w14:textId="336BA01D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Realização de </w:t>
            </w:r>
            <w:r w:rsidRPr="00E65D15">
              <w:rPr>
                <w:rFonts w:cs="Arial"/>
                <w:szCs w:val="20"/>
              </w:rPr>
              <w:t>simulações envolvendo os mais diferentes cenários</w:t>
            </w:r>
          </w:p>
        </w:tc>
        <w:tc>
          <w:tcPr>
            <w:tcW w:w="3976" w:type="dxa"/>
            <w:vAlign w:val="center"/>
          </w:tcPr>
          <w:p w14:paraId="265EB52B" w14:textId="48B4E1EC" w:rsidR="00D3642A" w:rsidRDefault="003500F2" w:rsidP="00C76417">
            <w:pPr>
              <w:jc w:val="center"/>
            </w:pPr>
            <w:r>
              <w:t>O aplicativo como um todo utilizando nossas alterações precisa permanecer consistente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4DAADB51" w:rsidR="001C1F3F" w:rsidRDefault="00273D83" w:rsidP="00C76417">
            <w:pPr>
              <w:pStyle w:val="Tabela"/>
              <w:jc w:val="center"/>
            </w:pPr>
            <w:r>
              <w:t>5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 xml:space="preserve">As funcionalidades preexistentes do aplicativo devem permanecer funcionando e o novo módulo para o </w:t>
            </w:r>
            <w:r w:rsidRPr="003500F2">
              <w:t>reconhecimento</w:t>
            </w:r>
            <w:r>
              <w:t xml:space="preserve"> de imagens também</w:t>
            </w:r>
          </w:p>
        </w:tc>
      </w:tr>
      <w:tr w:rsidR="00C60104" w:rsidRPr="00C52528" w14:paraId="32842C5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75AA3D" w14:textId="530F6437" w:rsidR="00C60104" w:rsidRDefault="00C60104" w:rsidP="00C76417">
            <w:pPr>
              <w:pStyle w:val="Tabela"/>
              <w:jc w:val="center"/>
            </w:pPr>
            <w:r>
              <w:t>5.1</w:t>
            </w:r>
          </w:p>
        </w:tc>
        <w:tc>
          <w:tcPr>
            <w:tcW w:w="3150" w:type="dxa"/>
            <w:vAlign w:val="center"/>
          </w:tcPr>
          <w:p w14:paraId="3910AA6C" w14:textId="13A6C135" w:rsidR="00C60104" w:rsidRPr="002B6B7E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Gravação de uma demonstração do </w:t>
            </w:r>
            <w:r w:rsidRPr="00B5524B">
              <w:rPr>
                <w:rFonts w:cs="Arial"/>
                <w:i/>
                <w:iCs/>
                <w:szCs w:val="20"/>
              </w:rPr>
              <w:t>software</w:t>
            </w:r>
            <w:r>
              <w:rPr>
                <w:rFonts w:cs="Arial"/>
                <w:szCs w:val="20"/>
              </w:rPr>
              <w:t xml:space="preserve"> em funcionamento</w:t>
            </w:r>
          </w:p>
        </w:tc>
        <w:tc>
          <w:tcPr>
            <w:tcW w:w="3976" w:type="dxa"/>
            <w:vAlign w:val="center"/>
          </w:tcPr>
          <w:p w14:paraId="4F66B6EB" w14:textId="40797161" w:rsidR="00C60104" w:rsidRDefault="00C60104" w:rsidP="00C76417">
            <w:pPr>
              <w:jc w:val="center"/>
            </w:pPr>
            <w:r>
              <w:t xml:space="preserve">O </w:t>
            </w:r>
            <w:r w:rsidR="00B5524B">
              <w:t>vídeo deve conter todas as alterações que desenvolvemos, de forma a valorizar o nosso esforço</w:t>
            </w:r>
          </w:p>
        </w:tc>
      </w:tr>
      <w:tr w:rsidR="00C60104" w:rsidRPr="00C52528" w14:paraId="577BC8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4DC1926" w14:textId="5B2B3ADF" w:rsidR="00C60104" w:rsidRDefault="00C60104" w:rsidP="00C76417">
            <w:pPr>
              <w:pStyle w:val="Tabela"/>
              <w:jc w:val="center"/>
            </w:pPr>
            <w:r>
              <w:t>5.2</w:t>
            </w:r>
          </w:p>
        </w:tc>
        <w:tc>
          <w:tcPr>
            <w:tcW w:w="3150" w:type="dxa"/>
            <w:vAlign w:val="center"/>
          </w:tcPr>
          <w:p w14:paraId="2ABD8B24" w14:textId="1B63D79D" w:rsidR="00C60104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Apresentação ao cliente</w:t>
            </w:r>
          </w:p>
        </w:tc>
        <w:tc>
          <w:tcPr>
            <w:tcW w:w="3976" w:type="dxa"/>
            <w:vAlign w:val="center"/>
          </w:tcPr>
          <w:p w14:paraId="448FB0BB" w14:textId="7945B1C8" w:rsidR="00C60104" w:rsidRDefault="00B5524B" w:rsidP="00C76417">
            <w:pPr>
              <w:jc w:val="center"/>
            </w:pPr>
            <w:r>
              <w:t>Apresentar a evolução do projeto durante o seu desenvolvimento, mostrando o nosso esforço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6854" w14:textId="77777777" w:rsidR="00ED7A46" w:rsidRDefault="00ED7A46" w:rsidP="005E1593">
      <w:r>
        <w:separator/>
      </w:r>
    </w:p>
  </w:endnote>
  <w:endnote w:type="continuationSeparator" w:id="0">
    <w:p w14:paraId="437FBD19" w14:textId="77777777" w:rsidR="00ED7A46" w:rsidRDefault="00ED7A4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4F8E332D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705F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1F59" w14:textId="77777777" w:rsidR="00ED7A46" w:rsidRDefault="00ED7A46" w:rsidP="005E1593">
      <w:r>
        <w:separator/>
      </w:r>
    </w:p>
  </w:footnote>
  <w:footnote w:type="continuationSeparator" w:id="0">
    <w:p w14:paraId="2D78A5AE" w14:textId="77777777" w:rsidR="00ED7A46" w:rsidRDefault="00ED7A4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Header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Header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Header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Header"/>
            <w:jc w:val="center"/>
          </w:pPr>
          <w:proofErr w:type="spellStart"/>
          <w:r>
            <w:t>ehSoja</w:t>
          </w:r>
          <w:proofErr w:type="spellEnd"/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Header"/>
            <w:rPr>
              <w:b/>
            </w:rPr>
          </w:pPr>
        </w:p>
      </w:tc>
    </w:tr>
  </w:tbl>
  <w:p w14:paraId="11638378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8216">
    <w:abstractNumId w:val="2"/>
  </w:num>
  <w:num w:numId="2" w16cid:durableId="2129616352">
    <w:abstractNumId w:val="0"/>
  </w:num>
  <w:num w:numId="3" w16cid:durableId="368534465">
    <w:abstractNumId w:val="6"/>
  </w:num>
  <w:num w:numId="4" w16cid:durableId="568155017">
    <w:abstractNumId w:val="4"/>
  </w:num>
  <w:num w:numId="5" w16cid:durableId="1627009069">
    <w:abstractNumId w:val="5"/>
  </w:num>
  <w:num w:numId="6" w16cid:durableId="1248924412">
    <w:abstractNumId w:val="1"/>
  </w:num>
  <w:num w:numId="7" w16cid:durableId="1797526784">
    <w:abstractNumId w:val="3"/>
  </w:num>
  <w:num w:numId="8" w16cid:durableId="1993870520">
    <w:abstractNumId w:val="4"/>
  </w:num>
  <w:num w:numId="9" w16cid:durableId="1943566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92936"/>
    <w:rsid w:val="000E2853"/>
    <w:rsid w:val="000E2E36"/>
    <w:rsid w:val="000F22B9"/>
    <w:rsid w:val="001203C5"/>
    <w:rsid w:val="001473A5"/>
    <w:rsid w:val="00155CF6"/>
    <w:rsid w:val="0017313C"/>
    <w:rsid w:val="001804D0"/>
    <w:rsid w:val="001A2A9F"/>
    <w:rsid w:val="001B598F"/>
    <w:rsid w:val="001C1F3F"/>
    <w:rsid w:val="001D497F"/>
    <w:rsid w:val="001F3D30"/>
    <w:rsid w:val="00201893"/>
    <w:rsid w:val="002031BE"/>
    <w:rsid w:val="00211D53"/>
    <w:rsid w:val="00223D67"/>
    <w:rsid w:val="00233190"/>
    <w:rsid w:val="00240433"/>
    <w:rsid w:val="00245DD8"/>
    <w:rsid w:val="00273D83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500F2"/>
    <w:rsid w:val="00382D7F"/>
    <w:rsid w:val="00397B9E"/>
    <w:rsid w:val="003A4E22"/>
    <w:rsid w:val="003A5B0D"/>
    <w:rsid w:val="003A7F45"/>
    <w:rsid w:val="003B705F"/>
    <w:rsid w:val="003D377B"/>
    <w:rsid w:val="003D5BA7"/>
    <w:rsid w:val="003E6513"/>
    <w:rsid w:val="0042609D"/>
    <w:rsid w:val="00447CB2"/>
    <w:rsid w:val="0047495E"/>
    <w:rsid w:val="004A2330"/>
    <w:rsid w:val="004B2855"/>
    <w:rsid w:val="004B60F1"/>
    <w:rsid w:val="004D27A1"/>
    <w:rsid w:val="004D56D8"/>
    <w:rsid w:val="004F2D19"/>
    <w:rsid w:val="00524018"/>
    <w:rsid w:val="00531BAA"/>
    <w:rsid w:val="0055540E"/>
    <w:rsid w:val="005A42F4"/>
    <w:rsid w:val="005B4260"/>
    <w:rsid w:val="005E1593"/>
    <w:rsid w:val="005F2D7F"/>
    <w:rsid w:val="005F487B"/>
    <w:rsid w:val="005F4C1E"/>
    <w:rsid w:val="0060535D"/>
    <w:rsid w:val="00631A54"/>
    <w:rsid w:val="006419CA"/>
    <w:rsid w:val="00647FD3"/>
    <w:rsid w:val="00654622"/>
    <w:rsid w:val="00662842"/>
    <w:rsid w:val="00663704"/>
    <w:rsid w:val="00672C2B"/>
    <w:rsid w:val="00674FB3"/>
    <w:rsid w:val="00690942"/>
    <w:rsid w:val="006A233C"/>
    <w:rsid w:val="006C31EB"/>
    <w:rsid w:val="006D6E62"/>
    <w:rsid w:val="006E38E3"/>
    <w:rsid w:val="006F32F2"/>
    <w:rsid w:val="00700139"/>
    <w:rsid w:val="007254FC"/>
    <w:rsid w:val="00741CB3"/>
    <w:rsid w:val="00743E89"/>
    <w:rsid w:val="00744084"/>
    <w:rsid w:val="0075414A"/>
    <w:rsid w:val="00761A7C"/>
    <w:rsid w:val="0077195B"/>
    <w:rsid w:val="007A054B"/>
    <w:rsid w:val="007B5F63"/>
    <w:rsid w:val="007E7361"/>
    <w:rsid w:val="008045E4"/>
    <w:rsid w:val="00804EDF"/>
    <w:rsid w:val="00827502"/>
    <w:rsid w:val="00836920"/>
    <w:rsid w:val="008422D4"/>
    <w:rsid w:val="00842903"/>
    <w:rsid w:val="0086328D"/>
    <w:rsid w:val="00867DFE"/>
    <w:rsid w:val="00871A6F"/>
    <w:rsid w:val="00871E89"/>
    <w:rsid w:val="008843C9"/>
    <w:rsid w:val="008B6CD0"/>
    <w:rsid w:val="008C2270"/>
    <w:rsid w:val="008C5809"/>
    <w:rsid w:val="008E4146"/>
    <w:rsid w:val="008F2EC8"/>
    <w:rsid w:val="00911BD1"/>
    <w:rsid w:val="0092116F"/>
    <w:rsid w:val="00921E03"/>
    <w:rsid w:val="00930EE2"/>
    <w:rsid w:val="00970525"/>
    <w:rsid w:val="009A091B"/>
    <w:rsid w:val="009A0B80"/>
    <w:rsid w:val="009A526C"/>
    <w:rsid w:val="009A5556"/>
    <w:rsid w:val="00AB2F33"/>
    <w:rsid w:val="00AE1992"/>
    <w:rsid w:val="00AF491B"/>
    <w:rsid w:val="00B279A0"/>
    <w:rsid w:val="00B5524B"/>
    <w:rsid w:val="00B845D5"/>
    <w:rsid w:val="00BA6967"/>
    <w:rsid w:val="00C06005"/>
    <w:rsid w:val="00C13C0A"/>
    <w:rsid w:val="00C30FF1"/>
    <w:rsid w:val="00C52528"/>
    <w:rsid w:val="00C60104"/>
    <w:rsid w:val="00C715D6"/>
    <w:rsid w:val="00C859DF"/>
    <w:rsid w:val="00C928A3"/>
    <w:rsid w:val="00CE105D"/>
    <w:rsid w:val="00CE1F05"/>
    <w:rsid w:val="00CE2B3B"/>
    <w:rsid w:val="00CF68DB"/>
    <w:rsid w:val="00D15709"/>
    <w:rsid w:val="00D24D14"/>
    <w:rsid w:val="00D3642A"/>
    <w:rsid w:val="00D37957"/>
    <w:rsid w:val="00D60AEB"/>
    <w:rsid w:val="00D622B4"/>
    <w:rsid w:val="00D7544F"/>
    <w:rsid w:val="00D80127"/>
    <w:rsid w:val="00DC36FF"/>
    <w:rsid w:val="00DD7FD0"/>
    <w:rsid w:val="00DE1DA9"/>
    <w:rsid w:val="00E00628"/>
    <w:rsid w:val="00E304C3"/>
    <w:rsid w:val="00E34C15"/>
    <w:rsid w:val="00E41EA9"/>
    <w:rsid w:val="00E611A0"/>
    <w:rsid w:val="00E61231"/>
    <w:rsid w:val="00E65D15"/>
    <w:rsid w:val="00E86A86"/>
    <w:rsid w:val="00E90AD6"/>
    <w:rsid w:val="00E9515A"/>
    <w:rsid w:val="00EA1E17"/>
    <w:rsid w:val="00EA43E6"/>
    <w:rsid w:val="00EB36F3"/>
    <w:rsid w:val="00EC3752"/>
    <w:rsid w:val="00ED7A46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D7B5E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0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DefaultParagraphFont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2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0E754C-ECEE-4214-8AF6-DF75C216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283</TotalTime>
  <Pages>5</Pages>
  <Words>1611</Words>
  <Characters>9185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10775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112</cp:revision>
  <cp:lastPrinted>2022-09-08T00:29:00Z</cp:lastPrinted>
  <dcterms:created xsi:type="dcterms:W3CDTF">2016-03-22T02:06:00Z</dcterms:created>
  <dcterms:modified xsi:type="dcterms:W3CDTF">2022-09-12T13:47:00Z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