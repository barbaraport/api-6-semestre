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 xml:space="preserve">Bárbara dos Santos </w:t>
            </w:r>
            <w:proofErr w:type="spellStart"/>
            <w:r>
              <w:t>Port</w:t>
            </w:r>
            <w:proofErr w:type="spellEnd"/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PargrafodaLista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lastRenderedPageBreak/>
        <w:t>Cada integrante deverá receber R$50,00 por hora, portanto, em conformidade com o tempo estimado:</w:t>
      </w:r>
    </w:p>
    <w:p w14:paraId="445B3F3C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R$1.071,00 por integrante;</w:t>
      </w:r>
    </w:p>
    <w:p w14:paraId="7B95CA3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R$7.500,00 considerando toda a equipe;</w:t>
      </w:r>
    </w:p>
    <w:p w14:paraId="3C7BB5FD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R$30.000,00.</w:t>
      </w:r>
    </w:p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Product</w:t>
      </w:r>
      <w:proofErr w:type="spellEnd"/>
      <w:r w:rsidRPr="007254F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Owner</w:t>
      </w:r>
      <w:proofErr w:type="spellEnd"/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74A6C197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R$1.071,00 por integrante;</w:t>
      </w:r>
    </w:p>
    <w:p w14:paraId="3C5DA6E8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R$7.500,00 considerando toda a equipe;</w:t>
      </w:r>
    </w:p>
    <w:p w14:paraId="6FD8DF3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R$30.000,00.</w:t>
      </w:r>
    </w:p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21h;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486B7850" w14:textId="76C0C79F" w:rsidR="00273D83" w:rsidRDefault="00AB2F33" w:rsidP="00273D83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</w:t>
      </w:r>
      <w:r w:rsidR="00273D83" w:rsidRPr="00273D83">
        <w:rPr>
          <w:rFonts w:cs="Arial"/>
          <w:szCs w:val="20"/>
        </w:rPr>
        <w:t>:</w:t>
      </w:r>
    </w:p>
    <w:p w14:paraId="04882283" w14:textId="5BAE539E" w:rsidR="00273D83" w:rsidRDefault="006F32F2" w:rsidP="00273D83">
      <w:pPr>
        <w:pStyle w:val="PargrafodaLista"/>
        <w:ind w:left="792"/>
        <w:jc w:val="both"/>
        <w:rPr>
          <w:rFonts w:cs="Arial"/>
          <w:szCs w:val="20"/>
        </w:rPr>
      </w:pPr>
      <w:r>
        <w:rPr>
          <w:rFonts w:cs="Arial"/>
          <w:szCs w:val="20"/>
        </w:rPr>
        <w:t>O principal requisito deste projeto e conversar com o cliente a respeito de:</w:t>
      </w:r>
    </w:p>
    <w:p w14:paraId="49CACA7C" w14:textId="05305E4D" w:rsidR="006F32F2" w:rsidRDefault="006F32F2" w:rsidP="00273D83">
      <w:pPr>
        <w:pStyle w:val="PargrafodaLista"/>
        <w:ind w:left="792"/>
        <w:jc w:val="both"/>
        <w:rPr>
          <w:rFonts w:cs="Arial"/>
          <w:szCs w:val="20"/>
        </w:rPr>
      </w:pPr>
      <w:r>
        <w:rPr>
          <w:rFonts w:cs="Arial"/>
          <w:szCs w:val="20"/>
        </w:rPr>
        <w:t>Tirar dúvidas</w:t>
      </w:r>
      <w:bookmarkStart w:id="0" w:name="_GoBack"/>
      <w:bookmarkEnd w:id="0"/>
      <w:r>
        <w:rPr>
          <w:rFonts w:cs="Arial"/>
          <w:szCs w:val="20"/>
        </w:rPr>
        <w:t xml:space="preserve"> do projeto.</w:t>
      </w:r>
    </w:p>
    <w:p w14:paraId="1E6F11FF" w14:textId="15154957" w:rsidR="006F32F2" w:rsidRDefault="006F32F2" w:rsidP="00273D83">
      <w:pPr>
        <w:pStyle w:val="PargrafodaLista"/>
        <w:ind w:left="792"/>
        <w:jc w:val="both"/>
        <w:rPr>
          <w:rFonts w:cs="Arial"/>
          <w:szCs w:val="20"/>
        </w:rPr>
      </w:pPr>
      <w:r>
        <w:rPr>
          <w:rFonts w:cs="Arial"/>
          <w:szCs w:val="20"/>
        </w:rPr>
        <w:t>Analisar o desenvolvimento da equipe</w:t>
      </w:r>
    </w:p>
    <w:p w14:paraId="6CAB424E" w14:textId="78FA51EC" w:rsidR="006F32F2" w:rsidRDefault="006F32F2" w:rsidP="00273D83">
      <w:pPr>
        <w:pStyle w:val="PargrafodaLista"/>
        <w:ind w:left="792"/>
        <w:jc w:val="both"/>
        <w:rPr>
          <w:rFonts w:cs="Arial"/>
          <w:szCs w:val="20"/>
        </w:rPr>
      </w:pPr>
      <w:r>
        <w:rPr>
          <w:rFonts w:cs="Arial"/>
          <w:szCs w:val="20"/>
        </w:rPr>
        <w:t>Ajudar a chegar na solução estipulada primeiramente.</w:t>
      </w:r>
    </w:p>
    <w:p w14:paraId="3625B85B" w14:textId="77777777" w:rsidR="006F32F2" w:rsidRPr="00273D83" w:rsidRDefault="006F32F2" w:rsidP="00273D83">
      <w:pPr>
        <w:pStyle w:val="PargrafodaLista"/>
        <w:ind w:left="792"/>
        <w:jc w:val="both"/>
        <w:rPr>
          <w:rFonts w:cs="Arial"/>
          <w:szCs w:val="20"/>
        </w:rPr>
      </w:pPr>
    </w:p>
    <w:p w14:paraId="2E71CACB" w14:textId="75A0B7FB" w:rsidR="00AB2F33" w:rsidRPr="00273D83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</w:t>
      </w:r>
      <w:r w:rsidR="00273D83" w:rsidRPr="00273D83">
        <w:rPr>
          <w:rFonts w:cs="Arial"/>
          <w:szCs w:val="20"/>
        </w:rPr>
        <w:t>:</w:t>
      </w:r>
    </w:p>
    <w:p w14:paraId="1A046908" w14:textId="7EF7C9C5" w:rsidR="00273D83" w:rsidRDefault="00D24D14" w:rsidP="00273D83">
      <w:pPr>
        <w:pStyle w:val="PargrafodaLista"/>
        <w:ind w:left="792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O projeto será gerenciado pela equipe através de 1(um) </w:t>
      </w:r>
      <w:r w:rsidRPr="00D24D14">
        <w:rPr>
          <w:rFonts w:cs="Arial"/>
          <w:i/>
          <w:szCs w:val="20"/>
        </w:rPr>
        <w:t>Scrum Master</w:t>
      </w:r>
      <w:r>
        <w:rPr>
          <w:rFonts w:cs="Arial"/>
          <w:szCs w:val="20"/>
        </w:rPr>
        <w:t xml:space="preserve">, 1(um) </w:t>
      </w:r>
      <w:proofErr w:type="spellStart"/>
      <w:r w:rsidRPr="00D24D14">
        <w:rPr>
          <w:rFonts w:cs="Arial"/>
          <w:i/>
          <w:szCs w:val="20"/>
        </w:rPr>
        <w:t>Product</w:t>
      </w:r>
      <w:proofErr w:type="spellEnd"/>
      <w:r w:rsidRPr="00D24D14">
        <w:rPr>
          <w:rFonts w:cs="Arial"/>
          <w:i/>
          <w:szCs w:val="20"/>
        </w:rPr>
        <w:t xml:space="preserve"> </w:t>
      </w:r>
      <w:proofErr w:type="spellStart"/>
      <w:r w:rsidRPr="00D24D14">
        <w:rPr>
          <w:rFonts w:cs="Arial"/>
          <w:i/>
          <w:szCs w:val="20"/>
        </w:rPr>
        <w:t>Owner</w:t>
      </w:r>
      <w:proofErr w:type="spellEnd"/>
      <w:r>
        <w:rPr>
          <w:rFonts w:cs="Arial"/>
          <w:szCs w:val="20"/>
        </w:rPr>
        <w:t xml:space="preserve"> e 5 (cinco) desenvolvedores, além de 5 (cinco) integrantes da empresa contratada que farão o gerenciamento, por serem clientes do certame.</w:t>
      </w:r>
    </w:p>
    <w:p w14:paraId="360B8064" w14:textId="77777777" w:rsidR="00D24D14" w:rsidRPr="00273D83" w:rsidRDefault="00D24D14" w:rsidP="00273D83">
      <w:pPr>
        <w:pStyle w:val="PargrafodaLista"/>
        <w:ind w:left="792"/>
        <w:jc w:val="both"/>
        <w:rPr>
          <w:rFonts w:cs="Arial"/>
          <w:szCs w:val="20"/>
        </w:rPr>
      </w:pPr>
    </w:p>
    <w:p w14:paraId="2C449E12" w14:textId="2BEF49EC" w:rsidR="00AB2F33" w:rsidRPr="00273D83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15F3A161" w14:textId="3418DC7E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0:</w:t>
      </w:r>
    </w:p>
    <w:p w14:paraId="38CF8EBD" w14:textId="0BB7BC3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plantas de soja;</w:t>
      </w:r>
    </w:p>
    <w:p w14:paraId="22BBB10B" w14:textId="4FB1198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vagens na planta de soja;</w:t>
      </w:r>
    </w:p>
    <w:p w14:paraId="582CA09D" w14:textId="082EA45B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Marcar na imagem as vagens encontradas na planta de soja;</w:t>
      </w:r>
    </w:p>
    <w:p w14:paraId="0063DFD3" w14:textId="7455DAB7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Fazer a contagem de quantas vagens foram encontradas na planta de soja.</w:t>
      </w:r>
    </w:p>
    <w:p w14:paraId="70489A40" w14:textId="1CB496E5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1:</w:t>
      </w:r>
    </w:p>
    <w:p w14:paraId="570D7EC5" w14:textId="4CEFB310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lastRenderedPageBreak/>
        <w:t xml:space="preserve"> Criação/alteração da interface onde novas plantas são registradas para comportar as novas necessidades;</w:t>
      </w:r>
    </w:p>
    <w:p w14:paraId="22B54A2D" w14:textId="4B62D8A1" w:rsidR="00AB2F33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Interface para exibir ao usuário o resultado da imagem analisada, onde as vagens e plantas são marcadas na imagem;</w:t>
      </w:r>
    </w:p>
    <w:p w14:paraId="24CBED31" w14:textId="768DF4D7" w:rsidR="00700139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vagens na planta de acordo com o resultado da análise da imagem</w:t>
      </w:r>
      <w:r w:rsidR="0092116F">
        <w:rPr>
          <w:rFonts w:cs="Arial"/>
          <w:szCs w:val="20"/>
        </w:rPr>
        <w:t>.</w:t>
      </w:r>
    </w:p>
    <w:p w14:paraId="45C03500" w14:textId="55BF2421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2:</w:t>
      </w:r>
    </w:p>
    <w:p w14:paraId="20D9FA34" w14:textId="5CA25A77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5B757A78" w14:textId="44F9FAEC" w:rsidR="004F2D19" w:rsidRPr="002B6B7E" w:rsidRDefault="00EA43E6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Treinamento do modelo para reconhecer vagens com X grãos de soja;</w:t>
      </w:r>
    </w:p>
    <w:p w14:paraId="3BFC975D" w14:textId="3B807F82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grãos na planta de acordo com o resultado da análise da imagem.</w:t>
      </w:r>
    </w:p>
    <w:p w14:paraId="15F43810" w14:textId="4BA86868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3:</w:t>
      </w:r>
    </w:p>
    <w:p w14:paraId="16BA30E1" w14:textId="363E1A85" w:rsidR="004F2D19" w:rsidRDefault="008E4146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Ajustes de performance e qualidade do reconhecimento.</w:t>
      </w:r>
    </w:p>
    <w:p w14:paraId="078C2627" w14:textId="77777777" w:rsidR="00273D83" w:rsidRPr="002B6B7E" w:rsidRDefault="00273D83" w:rsidP="00273D83">
      <w:pPr>
        <w:pStyle w:val="PargrafodaLista"/>
        <w:ind w:left="1224"/>
        <w:jc w:val="both"/>
        <w:rPr>
          <w:rFonts w:cs="Arial"/>
          <w:szCs w:val="20"/>
        </w:rPr>
      </w:pPr>
    </w:p>
    <w:p w14:paraId="033F078C" w14:textId="0B9DBFC1" w:rsidR="00273D83" w:rsidRDefault="00AB2F33" w:rsidP="00273D83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</w:t>
      </w:r>
      <w:r w:rsidR="00273D83" w:rsidRPr="00273D83">
        <w:rPr>
          <w:rFonts w:cs="Arial"/>
          <w:szCs w:val="20"/>
        </w:rPr>
        <w:t>:</w:t>
      </w:r>
    </w:p>
    <w:p w14:paraId="3DD21552" w14:textId="0BFEB402" w:rsidR="00D24D14" w:rsidRDefault="00D24D14" w:rsidP="00D24D14">
      <w:pPr>
        <w:pStyle w:val="PargrafodaLista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Os testes serão realizados de acordo com o decorrer do projeto, através de diagramas de casos de uso, simulações envolvendo os mais diferentes cenários, por meio de computadores e dispositivos moveis em geral.</w:t>
      </w:r>
    </w:p>
    <w:p w14:paraId="454C6301" w14:textId="77777777" w:rsidR="00D24D14" w:rsidRPr="00D24D14" w:rsidRDefault="00D24D14" w:rsidP="00D24D14">
      <w:pPr>
        <w:pStyle w:val="PargrafodaLista"/>
        <w:ind w:left="360"/>
        <w:jc w:val="both"/>
        <w:rPr>
          <w:rFonts w:cs="Arial"/>
          <w:szCs w:val="20"/>
        </w:rPr>
      </w:pPr>
    </w:p>
    <w:p w14:paraId="7E14F00A" w14:textId="5925A2E7" w:rsidR="002F7A0B" w:rsidRDefault="002F7A0B" w:rsidP="002F7A0B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</w:t>
      </w:r>
      <w:r w:rsidR="00240433" w:rsidRPr="00273D83">
        <w:rPr>
          <w:rFonts w:cs="Arial"/>
          <w:szCs w:val="20"/>
        </w:rPr>
        <w:t xml:space="preserve"> do projeto</w:t>
      </w:r>
      <w:r w:rsidR="00273D83" w:rsidRPr="00273D83">
        <w:rPr>
          <w:rFonts w:cs="Arial"/>
          <w:szCs w:val="20"/>
        </w:rPr>
        <w:t>:</w:t>
      </w:r>
    </w:p>
    <w:p w14:paraId="13E74C5D" w14:textId="4EFBD63C" w:rsidR="00D24D14" w:rsidRDefault="00D24D14" w:rsidP="00D24D14">
      <w:pPr>
        <w:pStyle w:val="PargrafodaLista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A entrega do projeto será dividida em 4 (quatro) sprints além de uma entrega final</w:t>
      </w:r>
      <w:r w:rsidR="006F32F2">
        <w:rPr>
          <w:rFonts w:cs="Arial"/>
          <w:szCs w:val="20"/>
        </w:rPr>
        <w:t xml:space="preserve"> com todos os recursos implementados e em pleno funcionamento.</w:t>
      </w:r>
    </w:p>
    <w:p w14:paraId="5B88A3D1" w14:textId="1EDC6860" w:rsidR="00D24D14" w:rsidRDefault="00D24D14" w:rsidP="00D24D14">
      <w:pPr>
        <w:pStyle w:val="PargrafodaLista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Sprint 0: 18 de setembro.</w:t>
      </w:r>
    </w:p>
    <w:p w14:paraId="01E9D0F0" w14:textId="089CFD4D" w:rsidR="00D24D14" w:rsidRDefault="00D24D14" w:rsidP="00D24D14">
      <w:pPr>
        <w:pStyle w:val="PargrafodaLista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Sprint 1: 09 de outubro.</w:t>
      </w:r>
    </w:p>
    <w:p w14:paraId="09ED2BA0" w14:textId="09AE1EF6" w:rsidR="00D24D14" w:rsidRDefault="00D24D14" w:rsidP="00D24D14">
      <w:pPr>
        <w:pStyle w:val="PargrafodaLista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Sprint 2: 06 de novembro.</w:t>
      </w:r>
    </w:p>
    <w:p w14:paraId="392FA7D7" w14:textId="77E66861" w:rsidR="00D24D14" w:rsidRDefault="00D24D14" w:rsidP="00D24D14">
      <w:pPr>
        <w:pStyle w:val="PargrafodaLista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Sprint 3: 27 de novembro.</w:t>
      </w:r>
    </w:p>
    <w:p w14:paraId="734DCD7D" w14:textId="335048B8" w:rsidR="00D24D14" w:rsidRPr="00D24D14" w:rsidRDefault="00D24D14" w:rsidP="00D24D14">
      <w:pPr>
        <w:pStyle w:val="PargrafodaLista"/>
        <w:ind w:left="360"/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final: 08 de dezembro.</w:t>
      </w:r>
    </w:p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539177D9" w:rsidR="001C1F3F" w:rsidRPr="00CE3355" w:rsidRDefault="001C1F3F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017EEEF9" w:rsidR="001C1F3F" w:rsidRPr="00CE3355" w:rsidRDefault="001C1F3F" w:rsidP="00C76417">
            <w:pPr>
              <w:pStyle w:val="Tabela"/>
              <w:jc w:val="center"/>
            </w:pPr>
            <w:r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6BBA7B20" w:rsidR="001C1F3F" w:rsidRDefault="001C1F3F" w:rsidP="00C76417">
            <w:pPr>
              <w:pStyle w:val="Tabela"/>
              <w:jc w:val="center"/>
            </w:pPr>
            <w:r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667DA540" w:rsidR="001C1F3F" w:rsidRDefault="001C1F3F" w:rsidP="00C76417">
            <w:pPr>
              <w:pStyle w:val="Tabela"/>
              <w:jc w:val="center"/>
            </w:pPr>
            <w:r>
              <w:t>3.1</w:t>
            </w:r>
          </w:p>
        </w:tc>
        <w:tc>
          <w:tcPr>
            <w:tcW w:w="3150" w:type="dxa"/>
            <w:vAlign w:val="center"/>
          </w:tcPr>
          <w:p w14:paraId="1C8F517B" w14:textId="5977C2D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0</w:t>
            </w:r>
          </w:p>
        </w:tc>
        <w:tc>
          <w:tcPr>
            <w:tcW w:w="3976" w:type="dxa"/>
            <w:vAlign w:val="center"/>
          </w:tcPr>
          <w:p w14:paraId="4135A856" w14:textId="573A6D94" w:rsidR="001C1F3F" w:rsidRPr="00C52528" w:rsidRDefault="009A526C" w:rsidP="00C76417">
            <w:pPr>
              <w:jc w:val="center"/>
            </w:pPr>
            <w:r>
              <w:t>Conseguir identificar a planta de soja e vagens em uma imagem, além de contar a quantidade de vagens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05FC0A0F" w:rsidR="001C1F3F" w:rsidRDefault="001C1F3F" w:rsidP="00C76417">
            <w:pPr>
              <w:pStyle w:val="Tabela"/>
              <w:jc w:val="center"/>
            </w:pPr>
            <w:r>
              <w:t>3.1.1</w:t>
            </w:r>
          </w:p>
        </w:tc>
        <w:tc>
          <w:tcPr>
            <w:tcW w:w="3150" w:type="dxa"/>
            <w:vAlign w:val="center"/>
          </w:tcPr>
          <w:p w14:paraId="25E8874C" w14:textId="4EB7B410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3C817A69" w:rsidR="001C1F3F" w:rsidRPr="00C52528" w:rsidRDefault="00201893" w:rsidP="00C76417">
            <w:pPr>
              <w:jc w:val="center"/>
            </w:pPr>
            <w:r>
              <w:t>Conseguir reconhecer, em uma imagem, o que é (ou não)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72639E1B" w:rsidR="001C1F3F" w:rsidRDefault="001C1F3F" w:rsidP="00C76417">
            <w:pPr>
              <w:pStyle w:val="Tabela"/>
              <w:jc w:val="center"/>
            </w:pPr>
            <w:r>
              <w:t>3.1.2</w:t>
            </w:r>
          </w:p>
        </w:tc>
        <w:tc>
          <w:tcPr>
            <w:tcW w:w="3150" w:type="dxa"/>
            <w:vAlign w:val="center"/>
          </w:tcPr>
          <w:p w14:paraId="62D7CBF0" w14:textId="6E39161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336FDEB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2E44048" w14:textId="06BDD3B3" w:rsidR="001C1F3F" w:rsidRDefault="001C1F3F" w:rsidP="00C76417">
            <w:pPr>
              <w:pStyle w:val="Tabela"/>
              <w:jc w:val="center"/>
            </w:pPr>
            <w:r>
              <w:t>3.1.3</w:t>
            </w:r>
          </w:p>
        </w:tc>
        <w:tc>
          <w:tcPr>
            <w:tcW w:w="3150" w:type="dxa"/>
            <w:vAlign w:val="center"/>
          </w:tcPr>
          <w:p w14:paraId="1982EF3D" w14:textId="0597950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Marcar na imagem as vagens encontradas na planta de soja</w:t>
            </w:r>
          </w:p>
        </w:tc>
        <w:tc>
          <w:tcPr>
            <w:tcW w:w="3976" w:type="dxa"/>
            <w:vAlign w:val="center"/>
          </w:tcPr>
          <w:p w14:paraId="4F20ABE9" w14:textId="5BE00AC5" w:rsidR="001C1F3F" w:rsidRPr="00C52528" w:rsidRDefault="00F25361" w:rsidP="00C76417">
            <w:pPr>
              <w:jc w:val="center"/>
            </w:pPr>
            <w:r>
              <w:t>A partir das vagens reconhecidas, ter a quantidade delas na planta de soja</w:t>
            </w:r>
          </w:p>
        </w:tc>
      </w:tr>
      <w:tr w:rsidR="001C1F3F" w:rsidRPr="00C52528" w14:paraId="6F65DF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87E1351" w14:textId="3EE351E0" w:rsidR="001C1F3F" w:rsidRDefault="001C1F3F" w:rsidP="00C76417">
            <w:pPr>
              <w:pStyle w:val="Tabela"/>
              <w:jc w:val="center"/>
            </w:pPr>
            <w:r>
              <w:t>3.1.4</w:t>
            </w:r>
          </w:p>
        </w:tc>
        <w:tc>
          <w:tcPr>
            <w:tcW w:w="3150" w:type="dxa"/>
            <w:vAlign w:val="center"/>
          </w:tcPr>
          <w:p w14:paraId="27B7E4CB" w14:textId="7F34563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Fazer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54D0F578" w14:textId="511715E5" w:rsidR="001C1F3F" w:rsidRPr="00C52528" w:rsidRDefault="00447CB2" w:rsidP="00C76417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51695153" w:rsidR="001C1F3F" w:rsidRDefault="001C1F3F" w:rsidP="00C76417">
            <w:pPr>
              <w:pStyle w:val="Tabela"/>
              <w:jc w:val="center"/>
            </w:pPr>
            <w:r>
              <w:t>3.2</w:t>
            </w:r>
          </w:p>
        </w:tc>
        <w:tc>
          <w:tcPr>
            <w:tcW w:w="3150" w:type="dxa"/>
            <w:vAlign w:val="center"/>
          </w:tcPr>
          <w:p w14:paraId="7230EDA5" w14:textId="7604255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1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7AD5A200" w:rsidR="001C1F3F" w:rsidRDefault="001C1F3F" w:rsidP="00C76417">
            <w:pPr>
              <w:pStyle w:val="Tabela"/>
              <w:jc w:val="center"/>
            </w:pPr>
            <w:r>
              <w:lastRenderedPageBreak/>
              <w:t>3.2.1</w:t>
            </w:r>
          </w:p>
        </w:tc>
        <w:tc>
          <w:tcPr>
            <w:tcW w:w="3150" w:type="dxa"/>
            <w:vAlign w:val="center"/>
          </w:tcPr>
          <w:p w14:paraId="6A85F9C3" w14:textId="11F0DD7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7C00349A" w:rsidR="001C1F3F" w:rsidRDefault="001C1F3F" w:rsidP="00C76417">
            <w:pPr>
              <w:pStyle w:val="Tabela"/>
              <w:jc w:val="center"/>
            </w:pPr>
            <w:r>
              <w:t>3.2.2</w:t>
            </w:r>
          </w:p>
        </w:tc>
        <w:tc>
          <w:tcPr>
            <w:tcW w:w="3150" w:type="dxa"/>
            <w:vAlign w:val="center"/>
          </w:tcPr>
          <w:p w14:paraId="7F1C7036" w14:textId="19ED253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1C1F3F" w:rsidRPr="00C52528" w14:paraId="295964E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B530668" w14:textId="5C8C532A" w:rsidR="001C1F3F" w:rsidRDefault="001C1F3F" w:rsidP="00C76417">
            <w:pPr>
              <w:pStyle w:val="Tabela"/>
              <w:jc w:val="center"/>
            </w:pPr>
            <w:r>
              <w:t>3.2.3</w:t>
            </w:r>
          </w:p>
        </w:tc>
        <w:tc>
          <w:tcPr>
            <w:tcW w:w="3150" w:type="dxa"/>
            <w:vAlign w:val="center"/>
          </w:tcPr>
          <w:p w14:paraId="1B2998AD" w14:textId="10D0FFC3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vagens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25D2F6F9" w14:textId="3317066A" w:rsidR="001C1F3F" w:rsidRPr="00C52528" w:rsidRDefault="0017313C" w:rsidP="00C76417">
            <w:pPr>
              <w:jc w:val="center"/>
            </w:pPr>
            <w:r>
              <w:t>A interface deve ser completamente funcional, intuitiva para o usuário e deve exibir a quantidade de vagens 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0B410709" w:rsidR="00EA43E6" w:rsidRDefault="00EA43E6" w:rsidP="00C76417">
            <w:pPr>
              <w:pStyle w:val="Tabela"/>
              <w:jc w:val="center"/>
            </w:pPr>
            <w:r>
              <w:t>3.3</w:t>
            </w:r>
          </w:p>
        </w:tc>
        <w:tc>
          <w:tcPr>
            <w:tcW w:w="3150" w:type="dxa"/>
            <w:vAlign w:val="center"/>
          </w:tcPr>
          <w:p w14:paraId="668598D6" w14:textId="58B7A229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>Sprint 2</w:t>
            </w:r>
          </w:p>
        </w:tc>
        <w:tc>
          <w:tcPr>
            <w:tcW w:w="3976" w:type="dxa"/>
            <w:vAlign w:val="center"/>
          </w:tcPr>
          <w:p w14:paraId="2E4546A6" w14:textId="0D02EA7B" w:rsidR="00EA43E6" w:rsidRPr="00C52528" w:rsidRDefault="00E41EA9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2C43599E" w:rsidR="001C1F3F" w:rsidRDefault="001C1F3F" w:rsidP="00C76417">
            <w:pPr>
              <w:pStyle w:val="Tabela"/>
              <w:jc w:val="center"/>
            </w:pPr>
            <w:r>
              <w:t>3.3.1</w:t>
            </w:r>
          </w:p>
        </w:tc>
        <w:tc>
          <w:tcPr>
            <w:tcW w:w="3150" w:type="dxa"/>
            <w:vAlign w:val="center"/>
          </w:tcPr>
          <w:p w14:paraId="58739786" w14:textId="512CF68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6588CEE9" w14:textId="3E696BC3" w:rsidR="001C1F3F" w:rsidRPr="00C52528" w:rsidRDefault="00827502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5EC93CD2" w:rsidR="001C1F3F" w:rsidRDefault="001C1F3F" w:rsidP="00C76417">
            <w:pPr>
              <w:pStyle w:val="Tabela"/>
              <w:jc w:val="center"/>
            </w:pPr>
            <w:r>
              <w:t>3.3.2</w:t>
            </w:r>
          </w:p>
        </w:tc>
        <w:tc>
          <w:tcPr>
            <w:tcW w:w="3150" w:type="dxa"/>
            <w:vAlign w:val="center"/>
          </w:tcPr>
          <w:p w14:paraId="094C49A8" w14:textId="00D6756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vagens com X grãos de soja</w:t>
            </w:r>
          </w:p>
        </w:tc>
        <w:tc>
          <w:tcPr>
            <w:tcW w:w="3976" w:type="dxa"/>
            <w:vAlign w:val="center"/>
          </w:tcPr>
          <w:p w14:paraId="4EB25F36" w14:textId="65D0CF15" w:rsidR="001C1F3F" w:rsidRPr="00C52528" w:rsidRDefault="00827502" w:rsidP="00C76417">
            <w:pPr>
              <w:jc w:val="center"/>
            </w:pPr>
            <w:r>
              <w:t xml:space="preserve">Reconhecer corretamente cada grão de soja contido em </w:t>
            </w:r>
            <w:r w:rsidR="00836920">
              <w:t>cada uma das vagens, a partir de uma imagem enviada</w:t>
            </w:r>
          </w:p>
        </w:tc>
      </w:tr>
      <w:tr w:rsidR="001C1F3F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2E5C7E21" w:rsidR="001C1F3F" w:rsidRDefault="001C1F3F" w:rsidP="00C76417">
            <w:pPr>
              <w:pStyle w:val="Tabela"/>
              <w:jc w:val="center"/>
            </w:pPr>
            <w:r>
              <w:t>3.3.3</w:t>
            </w:r>
          </w:p>
        </w:tc>
        <w:tc>
          <w:tcPr>
            <w:tcW w:w="3150" w:type="dxa"/>
            <w:vAlign w:val="center"/>
          </w:tcPr>
          <w:p w14:paraId="2BC6D1E8" w14:textId="7044347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grãos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8C578C9" w:rsidR="001C1F3F" w:rsidRPr="00C52528" w:rsidRDefault="00FA5DE5" w:rsidP="00C76417">
            <w:pPr>
              <w:jc w:val="center"/>
            </w:pPr>
            <w:r>
              <w:t>A interface deve ser completamente funcional, intuitiva para o usuário e deve exibir a quantidade de grãos de soja corretamente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48971BAC" w:rsidR="001C1F3F" w:rsidRDefault="001C1F3F" w:rsidP="00C76417">
            <w:pPr>
              <w:pStyle w:val="Tabela"/>
              <w:jc w:val="center"/>
            </w:pPr>
            <w:r>
              <w:t>3.4</w:t>
            </w:r>
          </w:p>
        </w:tc>
        <w:tc>
          <w:tcPr>
            <w:tcW w:w="3150" w:type="dxa"/>
            <w:vAlign w:val="center"/>
          </w:tcPr>
          <w:p w14:paraId="6B8E5307" w14:textId="32D6C6EB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3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17EBB088" w:rsidR="001C1F3F" w:rsidRDefault="001C1F3F" w:rsidP="00C76417">
            <w:pPr>
              <w:pStyle w:val="Tabela"/>
              <w:jc w:val="center"/>
            </w:pPr>
            <w:r>
              <w:t>3.4.1</w:t>
            </w:r>
          </w:p>
        </w:tc>
        <w:tc>
          <w:tcPr>
            <w:tcW w:w="3150" w:type="dxa"/>
            <w:vAlign w:val="center"/>
          </w:tcPr>
          <w:p w14:paraId="3BEE0B96" w14:textId="5626ECFC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Ajustes de performance e qualidade do reconhecimento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6F33D567" w:rsidR="001C1F3F" w:rsidRDefault="001C1F3F" w:rsidP="00C76417">
            <w:pPr>
              <w:pStyle w:val="Tabela"/>
              <w:jc w:val="center"/>
            </w:pPr>
            <w:r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>O aplicativo deve possuir a maior quantidade de testes possíveis, que cubram todos os cenários imagináveis</w:t>
            </w:r>
            <w:r w:rsidR="003A5B0D">
              <w:t xml:space="preserve"> e erros previsíveis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4DAADB51" w:rsidR="001C1F3F" w:rsidRDefault="00273D83" w:rsidP="00C76417">
            <w:pPr>
              <w:pStyle w:val="Tabela"/>
              <w:jc w:val="center"/>
            </w:pPr>
            <w:r>
              <w:t>5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>As funcionalidades preexistentes do aplicativo devem permanecer funcionando e o novo módulo para o reconhecimento de imagens também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CEDAE" w14:textId="77777777" w:rsidR="00911BD1" w:rsidRDefault="00911BD1" w:rsidP="005E1593">
      <w:r>
        <w:separator/>
      </w:r>
    </w:p>
  </w:endnote>
  <w:endnote w:type="continuationSeparator" w:id="0">
    <w:p w14:paraId="36BA4335" w14:textId="77777777" w:rsidR="00911BD1" w:rsidRDefault="00911BD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4F8E332D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705F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E8442" w14:textId="77777777" w:rsidR="00911BD1" w:rsidRDefault="00911BD1" w:rsidP="005E1593">
      <w:r>
        <w:separator/>
      </w:r>
    </w:p>
  </w:footnote>
  <w:footnote w:type="continuationSeparator" w:id="0">
    <w:p w14:paraId="6CAAFB84" w14:textId="77777777" w:rsidR="00911BD1" w:rsidRDefault="00911BD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Cabealho"/>
            <w:jc w:val="center"/>
          </w:pPr>
          <w:proofErr w:type="spellStart"/>
          <w:r>
            <w:t>ehSoja</w:t>
          </w:r>
          <w:proofErr w:type="spellEnd"/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F22B9"/>
    <w:rsid w:val="001203C5"/>
    <w:rsid w:val="001473A5"/>
    <w:rsid w:val="0017313C"/>
    <w:rsid w:val="001804D0"/>
    <w:rsid w:val="001A2A9F"/>
    <w:rsid w:val="001B598F"/>
    <w:rsid w:val="001C1F3F"/>
    <w:rsid w:val="001D497F"/>
    <w:rsid w:val="001F3D30"/>
    <w:rsid w:val="00201893"/>
    <w:rsid w:val="00211D53"/>
    <w:rsid w:val="00223D67"/>
    <w:rsid w:val="00233190"/>
    <w:rsid w:val="00240433"/>
    <w:rsid w:val="00245DD8"/>
    <w:rsid w:val="00273D83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82D7F"/>
    <w:rsid w:val="00397B9E"/>
    <w:rsid w:val="003A4E22"/>
    <w:rsid w:val="003A5B0D"/>
    <w:rsid w:val="003A7F45"/>
    <w:rsid w:val="003B705F"/>
    <w:rsid w:val="003D377B"/>
    <w:rsid w:val="003D5BA7"/>
    <w:rsid w:val="003E6513"/>
    <w:rsid w:val="0042609D"/>
    <w:rsid w:val="00447CB2"/>
    <w:rsid w:val="0047495E"/>
    <w:rsid w:val="004A2330"/>
    <w:rsid w:val="004B2855"/>
    <w:rsid w:val="004B60F1"/>
    <w:rsid w:val="004D27A1"/>
    <w:rsid w:val="004D56D8"/>
    <w:rsid w:val="004F2D19"/>
    <w:rsid w:val="00524018"/>
    <w:rsid w:val="00531BAA"/>
    <w:rsid w:val="0055540E"/>
    <w:rsid w:val="005A42F4"/>
    <w:rsid w:val="005B4260"/>
    <w:rsid w:val="005E1593"/>
    <w:rsid w:val="005F487B"/>
    <w:rsid w:val="005F4C1E"/>
    <w:rsid w:val="00631A54"/>
    <w:rsid w:val="006419CA"/>
    <w:rsid w:val="00647FD3"/>
    <w:rsid w:val="00654622"/>
    <w:rsid w:val="00663704"/>
    <w:rsid w:val="00672C2B"/>
    <w:rsid w:val="00674FB3"/>
    <w:rsid w:val="006A233C"/>
    <w:rsid w:val="006C31EB"/>
    <w:rsid w:val="006D6E62"/>
    <w:rsid w:val="006E38E3"/>
    <w:rsid w:val="006F32F2"/>
    <w:rsid w:val="00700139"/>
    <w:rsid w:val="007254FC"/>
    <w:rsid w:val="00741CB3"/>
    <w:rsid w:val="00743E89"/>
    <w:rsid w:val="00744084"/>
    <w:rsid w:val="0075414A"/>
    <w:rsid w:val="00761A7C"/>
    <w:rsid w:val="0077195B"/>
    <w:rsid w:val="007A054B"/>
    <w:rsid w:val="007B5F63"/>
    <w:rsid w:val="007E7361"/>
    <w:rsid w:val="008045E4"/>
    <w:rsid w:val="00804EDF"/>
    <w:rsid w:val="00827502"/>
    <w:rsid w:val="00836920"/>
    <w:rsid w:val="008422D4"/>
    <w:rsid w:val="00842903"/>
    <w:rsid w:val="0086328D"/>
    <w:rsid w:val="00871A6F"/>
    <w:rsid w:val="00871E89"/>
    <w:rsid w:val="008843C9"/>
    <w:rsid w:val="008B6CD0"/>
    <w:rsid w:val="008E4146"/>
    <w:rsid w:val="008F2EC8"/>
    <w:rsid w:val="00911BD1"/>
    <w:rsid w:val="0092116F"/>
    <w:rsid w:val="00930EE2"/>
    <w:rsid w:val="00970525"/>
    <w:rsid w:val="009A091B"/>
    <w:rsid w:val="009A0B80"/>
    <w:rsid w:val="009A526C"/>
    <w:rsid w:val="00AB2F33"/>
    <w:rsid w:val="00AE1992"/>
    <w:rsid w:val="00AF491B"/>
    <w:rsid w:val="00B279A0"/>
    <w:rsid w:val="00B845D5"/>
    <w:rsid w:val="00BA6967"/>
    <w:rsid w:val="00C06005"/>
    <w:rsid w:val="00C13C0A"/>
    <w:rsid w:val="00C30FF1"/>
    <w:rsid w:val="00C52528"/>
    <w:rsid w:val="00C715D6"/>
    <w:rsid w:val="00C859DF"/>
    <w:rsid w:val="00C928A3"/>
    <w:rsid w:val="00CE105D"/>
    <w:rsid w:val="00CE1F05"/>
    <w:rsid w:val="00CE2B3B"/>
    <w:rsid w:val="00CF68DB"/>
    <w:rsid w:val="00D24D14"/>
    <w:rsid w:val="00D37957"/>
    <w:rsid w:val="00D60AEB"/>
    <w:rsid w:val="00D622B4"/>
    <w:rsid w:val="00D7544F"/>
    <w:rsid w:val="00D80127"/>
    <w:rsid w:val="00DC36FF"/>
    <w:rsid w:val="00DE1DA9"/>
    <w:rsid w:val="00E00628"/>
    <w:rsid w:val="00E304C3"/>
    <w:rsid w:val="00E34C15"/>
    <w:rsid w:val="00E41EA9"/>
    <w:rsid w:val="00E61231"/>
    <w:rsid w:val="00E86A86"/>
    <w:rsid w:val="00E9515A"/>
    <w:rsid w:val="00EA1E17"/>
    <w:rsid w:val="00EA43E6"/>
    <w:rsid w:val="00EB36F3"/>
    <w:rsid w:val="00EC3752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2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0E754C-ECEE-4214-8AF6-DF75C216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215</TotalTime>
  <Pages>4</Pages>
  <Words>1452</Words>
  <Characters>7841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9275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Fatec</cp:lastModifiedBy>
  <cp:revision>94</cp:revision>
  <cp:lastPrinted>2022-09-08T00:29:00Z</cp:lastPrinted>
  <dcterms:created xsi:type="dcterms:W3CDTF">2016-03-22T02:06:00Z</dcterms:created>
  <dcterms:modified xsi:type="dcterms:W3CDTF">2022-09-12T11:16:00Z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